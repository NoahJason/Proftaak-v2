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CC923" w14:textId="77777777" w:rsidR="00453A11" w:rsidRPr="006E5651" w:rsidRDefault="000C50C3" w:rsidP="00453A11">
      <w:pPr>
        <w:pStyle w:val="Titel"/>
        <w:rPr>
          <w:lang w:val="en-US"/>
        </w:rPr>
      </w:pPr>
      <w:proofErr w:type="spellStart"/>
      <w:r w:rsidRPr="006E5651">
        <w:rPr>
          <w:lang w:val="en-US"/>
        </w:rPr>
        <w:t>Functioneel</w:t>
      </w:r>
      <w:proofErr w:type="spellEnd"/>
      <w:r w:rsidRPr="006E5651">
        <w:rPr>
          <w:lang w:val="en-US"/>
        </w:rPr>
        <w:t xml:space="preserve"> </w:t>
      </w:r>
      <w:proofErr w:type="spellStart"/>
      <w:r w:rsidRPr="006E5651">
        <w:rPr>
          <w:lang w:val="en-US"/>
        </w:rPr>
        <w:t>ontwerp</w:t>
      </w:r>
      <w:proofErr w:type="spellEnd"/>
    </w:p>
    <w:sdt>
      <w:sdtPr>
        <w:alias w:val="Projectnaam"/>
        <w:tag w:val="Projectnaam"/>
        <w:id w:val="-914392091"/>
        <w:placeholder>
          <w:docPart w:val="ED8EE46FC1AE40799AB588340F426461"/>
        </w:placeholder>
        <w:showingPlcHdr/>
        <w:text/>
      </w:sdtPr>
      <w:sdtEndPr/>
      <w:sdtContent>
        <w:p w14:paraId="525D0DAB" w14:textId="77777777" w:rsidR="009008D8" w:rsidRPr="006E5651" w:rsidRDefault="00190D75" w:rsidP="00190D75">
          <w:pPr>
            <w:rPr>
              <w:lang w:val="en-US"/>
            </w:rPr>
          </w:pPr>
          <w:r w:rsidRPr="006E5651">
            <w:rPr>
              <w:rStyle w:val="Tekstvantijdelijkeaanduiding"/>
              <w:lang w:val="en-US"/>
            </w:rPr>
            <w:t>Click or tap here to enter text.</w:t>
          </w:r>
        </w:p>
      </w:sdtContent>
    </w:sdt>
    <w:tbl>
      <w:tblPr>
        <w:tblStyle w:val="Tabelraster"/>
        <w:tblpPr w:leftFromText="142" w:rightFromText="142" w:tblpYSpec="bottom"/>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01"/>
        <w:gridCol w:w="4536"/>
      </w:tblGrid>
      <w:tr w:rsidR="009008D8" w:rsidRPr="0046505E" w14:paraId="79ED5462" w14:textId="77777777" w:rsidTr="005D4E24">
        <w:tc>
          <w:tcPr>
            <w:tcW w:w="1601" w:type="dxa"/>
          </w:tcPr>
          <w:p w14:paraId="56E23DAC" w14:textId="77777777" w:rsidR="009008D8" w:rsidRPr="007A0E59" w:rsidRDefault="009008D8" w:rsidP="004E636C">
            <w:pPr>
              <w:pStyle w:val="Geenafstand"/>
            </w:pPr>
            <w:r w:rsidRPr="007A0E59">
              <w:t>Versienummer:</w:t>
            </w:r>
          </w:p>
        </w:tc>
        <w:bookmarkStart w:id="0" w:name="Versienummer"/>
        <w:tc>
          <w:tcPr>
            <w:tcW w:w="4536" w:type="dxa"/>
          </w:tcPr>
          <w:p w14:paraId="4064E68C" w14:textId="213E650B" w:rsidR="009008D8" w:rsidRPr="006E5651" w:rsidRDefault="005479E6" w:rsidP="004E636C">
            <w:pPr>
              <w:pStyle w:val="Geenafstand"/>
              <w:rPr>
                <w:lang w:val="en-US"/>
              </w:rPr>
            </w:pPr>
            <w:sdt>
              <w:sdtPr>
                <w:alias w:val="Versienummer"/>
                <w:tag w:val="Version"/>
                <w:id w:val="-193926220"/>
                <w:placeholder>
                  <w:docPart w:val="D24759476B65484E92973D48CAE44812"/>
                </w:placeholder>
                <w:text/>
              </w:sdtPr>
              <w:sdtEndPr/>
              <w:sdtContent>
                <w:r w:rsidR="007B70C2">
                  <w:t>1.</w:t>
                </w:r>
                <w:r w:rsidR="00FC27D5">
                  <w:t>3</w:t>
                </w:r>
              </w:sdtContent>
            </w:sdt>
            <w:bookmarkEnd w:id="0"/>
          </w:p>
        </w:tc>
      </w:tr>
      <w:tr w:rsidR="009008D8" w:rsidRPr="007B70C2" w14:paraId="74880A3C" w14:textId="77777777" w:rsidTr="005D4E24">
        <w:tc>
          <w:tcPr>
            <w:tcW w:w="1601" w:type="dxa"/>
          </w:tcPr>
          <w:p w14:paraId="20CB3767" w14:textId="77777777" w:rsidR="009008D8" w:rsidRPr="007A0E59" w:rsidRDefault="009008D8" w:rsidP="004E636C">
            <w:pPr>
              <w:pStyle w:val="Geenafstand"/>
            </w:pPr>
            <w:r w:rsidRPr="007A0E59">
              <w:t>Auteur(s):</w:t>
            </w:r>
          </w:p>
        </w:tc>
        <w:bookmarkStart w:id="1" w:name="Auteurs"/>
        <w:tc>
          <w:tcPr>
            <w:tcW w:w="4536" w:type="dxa"/>
          </w:tcPr>
          <w:p w14:paraId="2F193160" w14:textId="66A34BD7" w:rsidR="009008D8" w:rsidRPr="006E5651" w:rsidRDefault="005479E6" w:rsidP="004E636C">
            <w:pPr>
              <w:pStyle w:val="Geenafstand"/>
              <w:rPr>
                <w:lang w:val="en-US"/>
              </w:rPr>
            </w:pPr>
            <w:sdt>
              <w:sdtPr>
                <w:alias w:val="Naam van de auteur"/>
                <w:tag w:val="Authors"/>
                <w:id w:val="1931920483"/>
                <w:placeholder>
                  <w:docPart w:val="C32E1727DBE040CA8A7DD4FE1C915193"/>
                </w:placeholder>
                <w:text/>
              </w:sdtPr>
              <w:sdtEndPr/>
              <w:sdtContent>
                <w:r w:rsidR="007B70C2">
                  <w:t>Senne Manders</w:t>
                </w:r>
              </w:sdtContent>
            </w:sdt>
            <w:bookmarkEnd w:id="1"/>
          </w:p>
        </w:tc>
      </w:tr>
      <w:tr w:rsidR="009008D8" w:rsidRPr="007B70C2" w14:paraId="115A7578" w14:textId="77777777" w:rsidTr="005D4E24">
        <w:tc>
          <w:tcPr>
            <w:tcW w:w="1601" w:type="dxa"/>
          </w:tcPr>
          <w:p w14:paraId="21FDA240" w14:textId="77777777" w:rsidR="009008D8" w:rsidRPr="007A0E59" w:rsidRDefault="009008D8" w:rsidP="004E636C">
            <w:pPr>
              <w:pStyle w:val="Geenafstand"/>
            </w:pPr>
            <w:r w:rsidRPr="007A0E59">
              <w:t>Datum:</w:t>
            </w:r>
          </w:p>
        </w:tc>
        <w:tc>
          <w:tcPr>
            <w:tcW w:w="4536" w:type="dxa"/>
          </w:tcPr>
          <w:p w14:paraId="1A462DDF" w14:textId="0255AE15" w:rsidR="009008D8" w:rsidRPr="006E5651" w:rsidRDefault="005479E6" w:rsidP="004E636C">
            <w:pPr>
              <w:pStyle w:val="Geenafstand"/>
              <w:rPr>
                <w:lang w:val="en-US"/>
              </w:rPr>
            </w:pPr>
            <w:sdt>
              <w:sdtPr>
                <w:alias w:val="Datum"/>
                <w:tag w:val="Date"/>
                <w:id w:val="-1127611690"/>
                <w:placeholder>
                  <w:docPart w:val="F6C62256EF104C7F8C1E1E49E231F946"/>
                </w:placeholder>
                <w:text/>
              </w:sdtPr>
              <w:sdtEndPr/>
              <w:sdtContent>
                <w:r w:rsidR="007B70C2">
                  <w:t>10-5-2022</w:t>
                </w:r>
              </w:sdtContent>
            </w:sdt>
          </w:p>
        </w:tc>
      </w:tr>
    </w:tbl>
    <w:p w14:paraId="56592B93" w14:textId="77777777" w:rsidR="009008D8" w:rsidRPr="006E5651" w:rsidRDefault="009008D8">
      <w:pPr>
        <w:rPr>
          <w:lang w:val="en-US"/>
        </w:rPr>
      </w:pPr>
      <w:r w:rsidRPr="006E5651">
        <w:rPr>
          <w:lang w:val="en-US"/>
        </w:rPr>
        <w:br w:type="page"/>
      </w:r>
    </w:p>
    <w:p w14:paraId="35E97BF9" w14:textId="77777777" w:rsidR="008A2B7E" w:rsidRPr="007A0E59" w:rsidRDefault="008A2B7E" w:rsidP="008A2B7E">
      <w:pPr>
        <w:pStyle w:val="Kop1"/>
      </w:pPr>
      <w:bookmarkStart w:id="2" w:name="_Toc2080247"/>
      <w:bookmarkStart w:id="3" w:name="_Toc20926717"/>
      <w:r w:rsidRPr="007A0E59">
        <w:lastRenderedPageBreak/>
        <w:t>Versiebeheer</w:t>
      </w:r>
      <w:bookmarkEnd w:id="2"/>
      <w:bookmarkEnd w:id="3"/>
    </w:p>
    <w:p w14:paraId="5945C391" w14:textId="77777777" w:rsidR="008A2B7E" w:rsidRPr="007A0E59" w:rsidRDefault="008A2B7E" w:rsidP="008A2B7E">
      <w:pPr>
        <w:pStyle w:val="Geenafstand"/>
      </w:pPr>
    </w:p>
    <w:tbl>
      <w:tblPr>
        <w:tblStyle w:val="Rastertabel4-Accent1"/>
        <w:tblW w:w="9445" w:type="dxa"/>
        <w:tblLayout w:type="fixed"/>
        <w:tblLook w:val="04A0" w:firstRow="1" w:lastRow="0" w:firstColumn="1" w:lastColumn="0" w:noHBand="0" w:noVBand="1"/>
      </w:tblPr>
      <w:tblGrid>
        <w:gridCol w:w="1356"/>
        <w:gridCol w:w="788"/>
        <w:gridCol w:w="1962"/>
        <w:gridCol w:w="5339"/>
      </w:tblGrid>
      <w:tr w:rsidR="008A2B7E" w:rsidRPr="007A0E59" w14:paraId="486A257F" w14:textId="77777777" w:rsidTr="009637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46C6FC9" w14:textId="77777777" w:rsidR="008A2B7E" w:rsidRPr="007A0E59" w:rsidRDefault="008A2B7E" w:rsidP="00AF55D5">
            <w:pPr>
              <w:pStyle w:val="Geenafstand"/>
            </w:pPr>
            <w:r w:rsidRPr="007A0E59">
              <w:t>Datum</w:t>
            </w:r>
          </w:p>
        </w:tc>
        <w:tc>
          <w:tcPr>
            <w:tcW w:w="788" w:type="dxa"/>
          </w:tcPr>
          <w:p w14:paraId="2F095141" w14:textId="77777777" w:rsidR="008A2B7E" w:rsidRPr="007A0E59" w:rsidRDefault="008A2B7E" w:rsidP="00AF55D5">
            <w:pPr>
              <w:pStyle w:val="Geenafstand"/>
              <w:jc w:val="center"/>
              <w:cnfStyle w:val="100000000000" w:firstRow="1" w:lastRow="0" w:firstColumn="0" w:lastColumn="0" w:oddVBand="0" w:evenVBand="0" w:oddHBand="0" w:evenHBand="0" w:firstRowFirstColumn="0" w:firstRowLastColumn="0" w:lastRowFirstColumn="0" w:lastRowLastColumn="0"/>
            </w:pPr>
            <w:r w:rsidRPr="007A0E59">
              <w:t>Versie</w:t>
            </w:r>
          </w:p>
        </w:tc>
        <w:tc>
          <w:tcPr>
            <w:tcW w:w="1962" w:type="dxa"/>
          </w:tcPr>
          <w:p w14:paraId="137EFF49"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Wie</w:t>
            </w:r>
          </w:p>
        </w:tc>
        <w:tc>
          <w:tcPr>
            <w:tcW w:w="5339" w:type="dxa"/>
          </w:tcPr>
          <w:p w14:paraId="0A1450BD" w14:textId="77777777" w:rsidR="008A2B7E" w:rsidRPr="007A0E59" w:rsidRDefault="003E1D29" w:rsidP="008A2B7E">
            <w:pPr>
              <w:pStyle w:val="Geenafstand"/>
              <w:cnfStyle w:val="100000000000" w:firstRow="1" w:lastRow="0" w:firstColumn="0" w:lastColumn="0" w:oddVBand="0" w:evenVBand="0" w:oddHBand="0" w:evenHBand="0" w:firstRowFirstColumn="0" w:firstRowLastColumn="0" w:lastRowFirstColumn="0" w:lastRowLastColumn="0"/>
            </w:pPr>
            <w:r w:rsidRPr="007A0E59">
              <w:t>Wijzigingen</w:t>
            </w:r>
          </w:p>
        </w:tc>
      </w:tr>
      <w:tr w:rsidR="008A2B7E" w:rsidRPr="007A0E59" w14:paraId="3881BB3A"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2B2D53E0" w14:textId="15592C7C" w:rsidR="008A2B7E" w:rsidRPr="007A0E59" w:rsidRDefault="007B70C2" w:rsidP="00AF55D5">
            <w:pPr>
              <w:pStyle w:val="Geenafstand"/>
              <w:jc w:val="center"/>
              <w:rPr>
                <w:b w:val="0"/>
              </w:rPr>
            </w:pPr>
            <w:r>
              <w:rPr>
                <w:b w:val="0"/>
              </w:rPr>
              <w:t>2022-05-10</w:t>
            </w:r>
          </w:p>
        </w:tc>
        <w:tc>
          <w:tcPr>
            <w:tcW w:w="788" w:type="dxa"/>
          </w:tcPr>
          <w:p w14:paraId="04F790F2" w14:textId="3BD6384F" w:rsidR="008A2B7E" w:rsidRPr="007A0E59" w:rsidRDefault="007B70C2"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962" w:type="dxa"/>
          </w:tcPr>
          <w:p w14:paraId="28803BDA" w14:textId="2F5DD555" w:rsidR="008A2B7E" w:rsidRPr="007A0E59" w:rsidRDefault="007B70C2" w:rsidP="008A2B7E">
            <w:pPr>
              <w:pStyle w:val="Geenafstand"/>
              <w:cnfStyle w:val="000000100000" w:firstRow="0" w:lastRow="0" w:firstColumn="0" w:lastColumn="0" w:oddVBand="0" w:evenVBand="0" w:oddHBand="1" w:evenHBand="0" w:firstRowFirstColumn="0" w:firstRowLastColumn="0" w:lastRowFirstColumn="0" w:lastRowLastColumn="0"/>
            </w:pPr>
            <w:r>
              <w:t xml:space="preserve">Senne </w:t>
            </w:r>
            <w:r w:rsidR="00FB5B75">
              <w:t>M</w:t>
            </w:r>
            <w:r>
              <w:t>anders</w:t>
            </w:r>
          </w:p>
        </w:tc>
        <w:tc>
          <w:tcPr>
            <w:tcW w:w="5339" w:type="dxa"/>
          </w:tcPr>
          <w:p w14:paraId="5A84ECEA" w14:textId="31D32756" w:rsidR="008A2B7E" w:rsidRPr="007A0E59" w:rsidRDefault="00FB5B75" w:rsidP="008A2B7E">
            <w:pPr>
              <w:pStyle w:val="Geenafstand"/>
              <w:cnfStyle w:val="000000100000" w:firstRow="0" w:lastRow="0" w:firstColumn="0" w:lastColumn="0" w:oddVBand="0" w:evenVBand="0" w:oddHBand="1" w:evenHBand="0" w:firstRowFirstColumn="0" w:firstRowLastColumn="0" w:lastRowFirstColumn="0" w:lastRowLastColumn="0"/>
            </w:pPr>
            <w:r>
              <w:t>Actoren</w:t>
            </w:r>
          </w:p>
        </w:tc>
      </w:tr>
      <w:tr w:rsidR="008A2B7E" w:rsidRPr="007A0E59" w14:paraId="510FDE86"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63F88153" w14:textId="17D60D3E" w:rsidR="008A2B7E" w:rsidRPr="007A0E59" w:rsidRDefault="00FB5B75" w:rsidP="00AF55D5">
            <w:pPr>
              <w:pStyle w:val="Geenafstand"/>
              <w:jc w:val="center"/>
              <w:rPr>
                <w:b w:val="0"/>
              </w:rPr>
            </w:pPr>
            <w:r>
              <w:rPr>
                <w:b w:val="0"/>
              </w:rPr>
              <w:t>2022-05-11</w:t>
            </w:r>
          </w:p>
        </w:tc>
        <w:tc>
          <w:tcPr>
            <w:tcW w:w="788" w:type="dxa"/>
          </w:tcPr>
          <w:p w14:paraId="4F864483" w14:textId="14ED968C" w:rsidR="008A2B7E" w:rsidRPr="007A0E59" w:rsidRDefault="00FB5B75" w:rsidP="00AF55D5">
            <w:pPr>
              <w:pStyle w:val="Geenafstand"/>
              <w:jc w:val="center"/>
              <w:cnfStyle w:val="000000000000" w:firstRow="0" w:lastRow="0" w:firstColumn="0" w:lastColumn="0" w:oddVBand="0" w:evenVBand="0" w:oddHBand="0" w:evenHBand="0" w:firstRowFirstColumn="0" w:firstRowLastColumn="0" w:lastRowFirstColumn="0" w:lastRowLastColumn="0"/>
            </w:pPr>
            <w:r>
              <w:t>1.1</w:t>
            </w:r>
          </w:p>
        </w:tc>
        <w:tc>
          <w:tcPr>
            <w:tcW w:w="1962" w:type="dxa"/>
          </w:tcPr>
          <w:p w14:paraId="6CFF3CFD" w14:textId="4E02E574" w:rsidR="008A2B7E" w:rsidRPr="007A0E59" w:rsidRDefault="00FB5B75" w:rsidP="008A2B7E">
            <w:pPr>
              <w:pStyle w:val="Geenafstand"/>
              <w:cnfStyle w:val="000000000000" w:firstRow="0" w:lastRow="0" w:firstColumn="0" w:lastColumn="0" w:oddVBand="0" w:evenVBand="0" w:oddHBand="0" w:evenHBand="0" w:firstRowFirstColumn="0" w:firstRowLastColumn="0" w:lastRowFirstColumn="0" w:lastRowLastColumn="0"/>
            </w:pPr>
            <w:r>
              <w:t>Senne Manders</w:t>
            </w:r>
          </w:p>
        </w:tc>
        <w:tc>
          <w:tcPr>
            <w:tcW w:w="5339" w:type="dxa"/>
          </w:tcPr>
          <w:p w14:paraId="16D3A93A" w14:textId="3A33B8D8" w:rsidR="008A2B7E" w:rsidRPr="007A0E59" w:rsidRDefault="00FB5B75" w:rsidP="008A2B7E">
            <w:pPr>
              <w:pStyle w:val="Geenafstand"/>
              <w:cnfStyle w:val="000000000000" w:firstRow="0" w:lastRow="0" w:firstColumn="0" w:lastColumn="0" w:oddVBand="0" w:evenVBand="0" w:oddHBand="0" w:evenHBand="0" w:firstRowFirstColumn="0" w:firstRowLastColumn="0" w:lastRowFirstColumn="0" w:lastRowLastColumn="0"/>
            </w:pPr>
            <w:r>
              <w:t>Functionele eisen en omschrijving, navigatiestructuur</w:t>
            </w:r>
          </w:p>
        </w:tc>
      </w:tr>
      <w:tr w:rsidR="008A2B7E" w:rsidRPr="007A0E59" w14:paraId="39FD896B"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68D8AD51" w14:textId="69AB151B" w:rsidR="008A2B7E" w:rsidRPr="007A0E59" w:rsidRDefault="00C64A63" w:rsidP="00AF55D5">
            <w:pPr>
              <w:pStyle w:val="Geenafstand"/>
              <w:jc w:val="center"/>
              <w:rPr>
                <w:b w:val="0"/>
              </w:rPr>
            </w:pPr>
            <w:r>
              <w:rPr>
                <w:b w:val="0"/>
              </w:rPr>
              <w:t>2022-05-18</w:t>
            </w:r>
          </w:p>
        </w:tc>
        <w:tc>
          <w:tcPr>
            <w:tcW w:w="788" w:type="dxa"/>
          </w:tcPr>
          <w:p w14:paraId="5B7DF92E" w14:textId="1BCF8FA2" w:rsidR="008A2B7E" w:rsidRPr="007A0E59" w:rsidRDefault="00C64A63" w:rsidP="00AF55D5">
            <w:pPr>
              <w:pStyle w:val="Geenafstand"/>
              <w:jc w:val="center"/>
              <w:cnfStyle w:val="000000100000" w:firstRow="0" w:lastRow="0" w:firstColumn="0" w:lastColumn="0" w:oddVBand="0" w:evenVBand="0" w:oddHBand="1" w:evenHBand="0" w:firstRowFirstColumn="0" w:firstRowLastColumn="0" w:lastRowFirstColumn="0" w:lastRowLastColumn="0"/>
            </w:pPr>
            <w:r>
              <w:t>1.1</w:t>
            </w:r>
          </w:p>
        </w:tc>
        <w:tc>
          <w:tcPr>
            <w:tcW w:w="1962" w:type="dxa"/>
          </w:tcPr>
          <w:p w14:paraId="0ACD441D" w14:textId="0D98B437" w:rsidR="008A2B7E" w:rsidRPr="007A0E59" w:rsidRDefault="00C64A63" w:rsidP="008A2B7E">
            <w:pPr>
              <w:pStyle w:val="Geenafstand"/>
              <w:cnfStyle w:val="000000100000" w:firstRow="0" w:lastRow="0" w:firstColumn="0" w:lastColumn="0" w:oddVBand="0" w:evenVBand="0" w:oddHBand="1" w:evenHBand="0" w:firstRowFirstColumn="0" w:firstRowLastColumn="0" w:lastRowFirstColumn="0" w:lastRowLastColumn="0"/>
            </w:pPr>
            <w:r>
              <w:t>Senne Manders</w:t>
            </w:r>
          </w:p>
        </w:tc>
        <w:tc>
          <w:tcPr>
            <w:tcW w:w="5339" w:type="dxa"/>
          </w:tcPr>
          <w:p w14:paraId="7FBABD4F" w14:textId="0D8FA7A4" w:rsidR="008A2B7E" w:rsidRPr="007A0E59" w:rsidRDefault="00C64A63" w:rsidP="008A2B7E">
            <w:pPr>
              <w:pStyle w:val="Geenafstand"/>
              <w:cnfStyle w:val="000000100000" w:firstRow="0" w:lastRow="0" w:firstColumn="0" w:lastColumn="0" w:oddVBand="0" w:evenVBand="0" w:oddHBand="1" w:evenHBand="0" w:firstRowFirstColumn="0" w:firstRowLastColumn="0" w:lastRowFirstColumn="0" w:lastRowLastColumn="0"/>
            </w:pPr>
            <w:r>
              <w:t>functies</w:t>
            </w:r>
          </w:p>
        </w:tc>
      </w:tr>
      <w:tr w:rsidR="008A2B7E" w:rsidRPr="007A0E59" w14:paraId="44F7E1B7" w14:textId="77777777" w:rsidTr="0096379F">
        <w:tc>
          <w:tcPr>
            <w:cnfStyle w:val="001000000000" w:firstRow="0" w:lastRow="0" w:firstColumn="1" w:lastColumn="0" w:oddVBand="0" w:evenVBand="0" w:oddHBand="0" w:evenHBand="0" w:firstRowFirstColumn="0" w:firstRowLastColumn="0" w:lastRowFirstColumn="0" w:lastRowLastColumn="0"/>
            <w:tcW w:w="1356" w:type="dxa"/>
          </w:tcPr>
          <w:p w14:paraId="4E8DA251" w14:textId="68A1895A" w:rsidR="008A2B7E" w:rsidRPr="007A0E59" w:rsidRDefault="00A63F83" w:rsidP="00AF55D5">
            <w:pPr>
              <w:pStyle w:val="Geenafstand"/>
              <w:jc w:val="center"/>
              <w:rPr>
                <w:b w:val="0"/>
              </w:rPr>
            </w:pPr>
            <w:r>
              <w:rPr>
                <w:b w:val="0"/>
              </w:rPr>
              <w:t>2022-05-20</w:t>
            </w:r>
          </w:p>
        </w:tc>
        <w:tc>
          <w:tcPr>
            <w:tcW w:w="788" w:type="dxa"/>
          </w:tcPr>
          <w:p w14:paraId="2A98CC1A" w14:textId="7C86D4FE" w:rsidR="008A2B7E" w:rsidRPr="007A0E59" w:rsidRDefault="00A63F83" w:rsidP="00AF55D5">
            <w:pPr>
              <w:pStyle w:val="Geenafstand"/>
              <w:jc w:val="center"/>
              <w:cnfStyle w:val="000000000000" w:firstRow="0" w:lastRow="0" w:firstColumn="0" w:lastColumn="0" w:oddVBand="0" w:evenVBand="0" w:oddHBand="0" w:evenHBand="0" w:firstRowFirstColumn="0" w:firstRowLastColumn="0" w:lastRowFirstColumn="0" w:lastRowLastColumn="0"/>
            </w:pPr>
            <w:r>
              <w:t>1.2</w:t>
            </w:r>
          </w:p>
        </w:tc>
        <w:tc>
          <w:tcPr>
            <w:tcW w:w="1962" w:type="dxa"/>
          </w:tcPr>
          <w:p w14:paraId="42DAD0A5" w14:textId="6C4370AA" w:rsidR="008A2B7E" w:rsidRPr="007A0E59" w:rsidRDefault="00A63F83" w:rsidP="008A2B7E">
            <w:pPr>
              <w:pStyle w:val="Geenafstand"/>
              <w:cnfStyle w:val="000000000000" w:firstRow="0" w:lastRow="0" w:firstColumn="0" w:lastColumn="0" w:oddVBand="0" w:evenVBand="0" w:oddHBand="0" w:evenHBand="0" w:firstRowFirstColumn="0" w:firstRowLastColumn="0" w:lastRowFirstColumn="0" w:lastRowLastColumn="0"/>
            </w:pPr>
            <w:r>
              <w:t>Senne Manders</w:t>
            </w:r>
          </w:p>
        </w:tc>
        <w:tc>
          <w:tcPr>
            <w:tcW w:w="5339" w:type="dxa"/>
          </w:tcPr>
          <w:p w14:paraId="5F83238E" w14:textId="30C79AB5" w:rsidR="008A2B7E" w:rsidRPr="007A0E59" w:rsidRDefault="009656B4" w:rsidP="008A2B7E">
            <w:pPr>
              <w:pStyle w:val="Geenafstand"/>
              <w:cnfStyle w:val="000000000000" w:firstRow="0" w:lastRow="0" w:firstColumn="0" w:lastColumn="0" w:oddVBand="0" w:evenVBand="0" w:oddHBand="0" w:evenHBand="0" w:firstRowFirstColumn="0" w:firstRowLastColumn="0" w:lastRowFirstColumn="0" w:lastRowLastColumn="0"/>
            </w:pPr>
            <w:r>
              <w:t xml:space="preserve">Nieuwe </w:t>
            </w:r>
            <w:proofErr w:type="spellStart"/>
            <w:r>
              <w:t>wireframes</w:t>
            </w:r>
            <w:proofErr w:type="spellEnd"/>
            <w:r>
              <w:t>, functies aangepast</w:t>
            </w:r>
          </w:p>
        </w:tc>
      </w:tr>
      <w:tr w:rsidR="00FC27D5" w:rsidRPr="007A0E59" w14:paraId="5E88E84D" w14:textId="77777777" w:rsidTr="009637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6" w:type="dxa"/>
          </w:tcPr>
          <w:p w14:paraId="06C51944" w14:textId="7C446747" w:rsidR="00FC27D5" w:rsidRPr="00FC27D5" w:rsidRDefault="00FC27D5" w:rsidP="00AF55D5">
            <w:pPr>
              <w:pStyle w:val="Geenafstand"/>
              <w:jc w:val="center"/>
              <w:rPr>
                <w:b w:val="0"/>
                <w:bCs w:val="0"/>
              </w:rPr>
            </w:pPr>
            <w:r>
              <w:rPr>
                <w:b w:val="0"/>
                <w:bCs w:val="0"/>
              </w:rPr>
              <w:t>2022-05-24</w:t>
            </w:r>
          </w:p>
        </w:tc>
        <w:tc>
          <w:tcPr>
            <w:tcW w:w="788" w:type="dxa"/>
          </w:tcPr>
          <w:p w14:paraId="5266FEA6" w14:textId="5BCC745A" w:rsidR="00FC27D5" w:rsidRDefault="00FC27D5" w:rsidP="00AF55D5">
            <w:pPr>
              <w:pStyle w:val="Geenafstand"/>
              <w:jc w:val="center"/>
              <w:cnfStyle w:val="000000100000" w:firstRow="0" w:lastRow="0" w:firstColumn="0" w:lastColumn="0" w:oddVBand="0" w:evenVBand="0" w:oddHBand="1" w:evenHBand="0" w:firstRowFirstColumn="0" w:firstRowLastColumn="0" w:lastRowFirstColumn="0" w:lastRowLastColumn="0"/>
            </w:pPr>
            <w:r>
              <w:t>1.3</w:t>
            </w:r>
          </w:p>
        </w:tc>
        <w:tc>
          <w:tcPr>
            <w:tcW w:w="1962" w:type="dxa"/>
          </w:tcPr>
          <w:p w14:paraId="544401F1" w14:textId="7347B342" w:rsidR="00FC27D5" w:rsidRDefault="00FC27D5" w:rsidP="008A2B7E">
            <w:pPr>
              <w:pStyle w:val="Geenafstand"/>
              <w:cnfStyle w:val="000000100000" w:firstRow="0" w:lastRow="0" w:firstColumn="0" w:lastColumn="0" w:oddVBand="0" w:evenVBand="0" w:oddHBand="1" w:evenHBand="0" w:firstRowFirstColumn="0" w:firstRowLastColumn="0" w:lastRowFirstColumn="0" w:lastRowLastColumn="0"/>
            </w:pPr>
            <w:r>
              <w:t>Senne Manders</w:t>
            </w:r>
          </w:p>
        </w:tc>
        <w:tc>
          <w:tcPr>
            <w:tcW w:w="5339" w:type="dxa"/>
          </w:tcPr>
          <w:p w14:paraId="500B5A02" w14:textId="306AEDEC" w:rsidR="00FC27D5" w:rsidRDefault="00FC27D5" w:rsidP="008A2B7E">
            <w:pPr>
              <w:pStyle w:val="Geenafstand"/>
              <w:cnfStyle w:val="000000100000" w:firstRow="0" w:lastRow="0" w:firstColumn="0" w:lastColumn="0" w:oddVBand="0" w:evenVBand="0" w:oddHBand="1" w:evenHBand="0" w:firstRowFirstColumn="0" w:firstRowLastColumn="0" w:lastRowFirstColumn="0" w:lastRowLastColumn="0"/>
            </w:pPr>
            <w:r>
              <w:t>Aanpassingen na inlevering</w:t>
            </w:r>
          </w:p>
        </w:tc>
      </w:tr>
    </w:tbl>
    <w:p w14:paraId="749B0F3B" w14:textId="77777777" w:rsidR="008A2B7E" w:rsidRPr="007A0E59" w:rsidRDefault="008A2B7E" w:rsidP="008A2B7E">
      <w:pPr>
        <w:pStyle w:val="Geenafstand"/>
      </w:pPr>
    </w:p>
    <w:p w14:paraId="7BA43DE5" w14:textId="77777777" w:rsidR="008A2B7E" w:rsidRPr="007A0E59" w:rsidRDefault="008A2B7E">
      <w:r w:rsidRPr="007A0E59">
        <w:br w:type="page"/>
      </w:r>
    </w:p>
    <w:p w14:paraId="66E776F2" w14:textId="77777777" w:rsidR="009D7294" w:rsidRPr="007A0E59" w:rsidRDefault="008A2B7E" w:rsidP="009D7294">
      <w:pPr>
        <w:pStyle w:val="Header1inhoudsopave"/>
      </w:pPr>
      <w:r w:rsidRPr="007A0E59">
        <w:lastRenderedPageBreak/>
        <w:t>Inhoudsopgave</w:t>
      </w:r>
    </w:p>
    <w:p w14:paraId="58CB0C63" w14:textId="77777777" w:rsidR="009D7294" w:rsidRPr="007A0E59" w:rsidRDefault="009D7294" w:rsidP="009D7294">
      <w:pPr>
        <w:pStyle w:val="Geenafstand"/>
      </w:pPr>
    </w:p>
    <w:p w14:paraId="00A71014" w14:textId="77777777" w:rsidR="0046505E" w:rsidRDefault="009D7294">
      <w:pPr>
        <w:pStyle w:val="Inhopg1"/>
        <w:tabs>
          <w:tab w:val="right" w:leader="dot" w:pos="9062"/>
        </w:tabs>
        <w:rPr>
          <w:rFonts w:eastAsiaTheme="minorEastAsia"/>
          <w:noProof/>
          <w:lang w:eastAsia="nl-NL"/>
        </w:rPr>
      </w:pPr>
      <w:r w:rsidRPr="007A0E59">
        <w:fldChar w:fldCharType="begin"/>
      </w:r>
      <w:r w:rsidRPr="007A0E59">
        <w:instrText xml:space="preserve"> TOC \o "1-2" \h \z \u </w:instrText>
      </w:r>
      <w:r w:rsidRPr="007A0E59">
        <w:fldChar w:fldCharType="separate"/>
      </w:r>
      <w:hyperlink w:anchor="_Toc20926717" w:history="1">
        <w:r w:rsidR="0046505E" w:rsidRPr="00215875">
          <w:rPr>
            <w:rStyle w:val="Hyperlink"/>
            <w:noProof/>
          </w:rPr>
          <w:t>Versiebeheer</w:t>
        </w:r>
        <w:r w:rsidR="0046505E">
          <w:rPr>
            <w:noProof/>
            <w:webHidden/>
          </w:rPr>
          <w:tab/>
        </w:r>
        <w:r w:rsidR="0046505E">
          <w:rPr>
            <w:noProof/>
            <w:webHidden/>
          </w:rPr>
          <w:fldChar w:fldCharType="begin"/>
        </w:r>
        <w:r w:rsidR="0046505E">
          <w:rPr>
            <w:noProof/>
            <w:webHidden/>
          </w:rPr>
          <w:instrText xml:space="preserve"> PAGEREF _Toc20926717 \h </w:instrText>
        </w:r>
        <w:r w:rsidR="0046505E">
          <w:rPr>
            <w:noProof/>
            <w:webHidden/>
          </w:rPr>
        </w:r>
        <w:r w:rsidR="0046505E">
          <w:rPr>
            <w:noProof/>
            <w:webHidden/>
          </w:rPr>
          <w:fldChar w:fldCharType="separate"/>
        </w:r>
        <w:r w:rsidR="00A206DD">
          <w:rPr>
            <w:noProof/>
            <w:webHidden/>
          </w:rPr>
          <w:t>2</w:t>
        </w:r>
        <w:r w:rsidR="0046505E">
          <w:rPr>
            <w:noProof/>
            <w:webHidden/>
          </w:rPr>
          <w:fldChar w:fldCharType="end"/>
        </w:r>
      </w:hyperlink>
    </w:p>
    <w:p w14:paraId="24208823" w14:textId="77777777" w:rsidR="0046505E" w:rsidRDefault="005479E6">
      <w:pPr>
        <w:pStyle w:val="Inhopg1"/>
        <w:tabs>
          <w:tab w:val="right" w:leader="dot" w:pos="9062"/>
        </w:tabs>
        <w:rPr>
          <w:rFonts w:eastAsiaTheme="minorEastAsia"/>
          <w:noProof/>
          <w:lang w:eastAsia="nl-NL"/>
        </w:rPr>
      </w:pPr>
      <w:hyperlink w:anchor="_Toc20926718" w:history="1">
        <w:r w:rsidR="0046505E" w:rsidRPr="00215875">
          <w:rPr>
            <w:rStyle w:val="Hyperlink"/>
            <w:noProof/>
          </w:rPr>
          <w:t>Inleiding</w:t>
        </w:r>
        <w:r w:rsidR="0046505E">
          <w:rPr>
            <w:noProof/>
            <w:webHidden/>
          </w:rPr>
          <w:tab/>
        </w:r>
        <w:r w:rsidR="0046505E">
          <w:rPr>
            <w:noProof/>
            <w:webHidden/>
          </w:rPr>
          <w:fldChar w:fldCharType="begin"/>
        </w:r>
        <w:r w:rsidR="0046505E">
          <w:rPr>
            <w:noProof/>
            <w:webHidden/>
          </w:rPr>
          <w:instrText xml:space="preserve"> PAGEREF _Toc20926718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F137B63" w14:textId="77777777" w:rsidR="0046505E" w:rsidRDefault="005479E6">
      <w:pPr>
        <w:pStyle w:val="Inhopg2"/>
        <w:tabs>
          <w:tab w:val="right" w:leader="dot" w:pos="9062"/>
        </w:tabs>
        <w:rPr>
          <w:rFonts w:eastAsiaTheme="minorEastAsia"/>
          <w:noProof/>
          <w:lang w:eastAsia="nl-NL"/>
        </w:rPr>
      </w:pPr>
      <w:hyperlink w:anchor="_Toc20926719" w:history="1">
        <w:r w:rsidR="0046505E" w:rsidRPr="00215875">
          <w:rPr>
            <w:rStyle w:val="Hyperlink"/>
            <w:noProof/>
          </w:rPr>
          <w:t>Over dit document</w:t>
        </w:r>
        <w:r w:rsidR="0046505E">
          <w:rPr>
            <w:noProof/>
            <w:webHidden/>
          </w:rPr>
          <w:tab/>
        </w:r>
        <w:r w:rsidR="0046505E">
          <w:rPr>
            <w:noProof/>
            <w:webHidden/>
          </w:rPr>
          <w:fldChar w:fldCharType="begin"/>
        </w:r>
        <w:r w:rsidR="0046505E">
          <w:rPr>
            <w:noProof/>
            <w:webHidden/>
          </w:rPr>
          <w:instrText xml:space="preserve"> PAGEREF _Toc20926719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79714DAE" w14:textId="77777777" w:rsidR="0046505E" w:rsidRDefault="005479E6">
      <w:pPr>
        <w:pStyle w:val="Inhopg2"/>
        <w:tabs>
          <w:tab w:val="right" w:leader="dot" w:pos="9062"/>
        </w:tabs>
        <w:rPr>
          <w:rFonts w:eastAsiaTheme="minorEastAsia"/>
          <w:noProof/>
          <w:lang w:eastAsia="nl-NL"/>
        </w:rPr>
      </w:pPr>
      <w:hyperlink w:anchor="_Toc20926720" w:history="1">
        <w:r w:rsidR="0046505E" w:rsidRPr="00215875">
          <w:rPr>
            <w:rStyle w:val="Hyperlink"/>
            <w:noProof/>
          </w:rPr>
          <w:t>Over het project en de opdrachtgever</w:t>
        </w:r>
        <w:r w:rsidR="0046505E">
          <w:rPr>
            <w:noProof/>
            <w:webHidden/>
          </w:rPr>
          <w:tab/>
        </w:r>
        <w:r w:rsidR="0046505E">
          <w:rPr>
            <w:noProof/>
            <w:webHidden/>
          </w:rPr>
          <w:fldChar w:fldCharType="begin"/>
        </w:r>
        <w:r w:rsidR="0046505E">
          <w:rPr>
            <w:noProof/>
            <w:webHidden/>
          </w:rPr>
          <w:instrText xml:space="preserve"> PAGEREF _Toc20926720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0ABE0410" w14:textId="77777777" w:rsidR="0046505E" w:rsidRDefault="005479E6">
      <w:pPr>
        <w:pStyle w:val="Inhopg1"/>
        <w:tabs>
          <w:tab w:val="right" w:leader="dot" w:pos="9062"/>
        </w:tabs>
        <w:rPr>
          <w:rFonts w:eastAsiaTheme="minorEastAsia"/>
          <w:noProof/>
          <w:lang w:eastAsia="nl-NL"/>
        </w:rPr>
      </w:pPr>
      <w:hyperlink w:anchor="_Toc20926721" w:history="1">
        <w:r w:rsidR="0046505E" w:rsidRPr="00215875">
          <w:rPr>
            <w:rStyle w:val="Hyperlink"/>
            <w:noProof/>
          </w:rPr>
          <w:t>Actoren</w:t>
        </w:r>
        <w:r w:rsidR="0046505E">
          <w:rPr>
            <w:noProof/>
            <w:webHidden/>
          </w:rPr>
          <w:tab/>
        </w:r>
        <w:r w:rsidR="0046505E">
          <w:rPr>
            <w:noProof/>
            <w:webHidden/>
          </w:rPr>
          <w:fldChar w:fldCharType="begin"/>
        </w:r>
        <w:r w:rsidR="0046505E">
          <w:rPr>
            <w:noProof/>
            <w:webHidden/>
          </w:rPr>
          <w:instrText xml:space="preserve"> PAGEREF _Toc20926721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36AE8EA3" w14:textId="77777777" w:rsidR="0046505E" w:rsidRDefault="005479E6">
      <w:pPr>
        <w:pStyle w:val="Inhopg1"/>
        <w:tabs>
          <w:tab w:val="right" w:leader="dot" w:pos="9062"/>
        </w:tabs>
        <w:rPr>
          <w:rFonts w:eastAsiaTheme="minorEastAsia"/>
          <w:noProof/>
          <w:lang w:eastAsia="nl-NL"/>
        </w:rPr>
      </w:pPr>
      <w:hyperlink w:anchor="_Toc20926722" w:history="1">
        <w:r w:rsidR="0046505E" w:rsidRPr="00215875">
          <w:rPr>
            <w:rStyle w:val="Hyperlink"/>
            <w:noProof/>
          </w:rPr>
          <w:t>Functionele eisen en omschrijving</w:t>
        </w:r>
        <w:r w:rsidR="0046505E">
          <w:rPr>
            <w:noProof/>
            <w:webHidden/>
          </w:rPr>
          <w:tab/>
        </w:r>
        <w:r w:rsidR="0046505E">
          <w:rPr>
            <w:noProof/>
            <w:webHidden/>
          </w:rPr>
          <w:fldChar w:fldCharType="begin"/>
        </w:r>
        <w:r w:rsidR="0046505E">
          <w:rPr>
            <w:noProof/>
            <w:webHidden/>
          </w:rPr>
          <w:instrText xml:space="preserve"> PAGEREF _Toc20926722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61A2DF3A" w14:textId="77777777" w:rsidR="0046505E" w:rsidRDefault="005479E6">
      <w:pPr>
        <w:pStyle w:val="Inhopg2"/>
        <w:tabs>
          <w:tab w:val="right" w:leader="dot" w:pos="9062"/>
        </w:tabs>
        <w:rPr>
          <w:rFonts w:eastAsiaTheme="minorEastAsia"/>
          <w:noProof/>
          <w:lang w:eastAsia="nl-NL"/>
        </w:rPr>
      </w:pPr>
      <w:hyperlink w:anchor="_Toc20926723" w:history="1">
        <w:r w:rsidR="0046505E" w:rsidRPr="00215875">
          <w:rPr>
            <w:rStyle w:val="Hyperlink"/>
            <w:noProof/>
          </w:rPr>
          <w:t>Functie: Login</w:t>
        </w:r>
        <w:r w:rsidR="0046505E">
          <w:rPr>
            <w:noProof/>
            <w:webHidden/>
          </w:rPr>
          <w:tab/>
        </w:r>
        <w:r w:rsidR="0046505E">
          <w:rPr>
            <w:noProof/>
            <w:webHidden/>
          </w:rPr>
          <w:fldChar w:fldCharType="begin"/>
        </w:r>
        <w:r w:rsidR="0046505E">
          <w:rPr>
            <w:noProof/>
            <w:webHidden/>
          </w:rPr>
          <w:instrText xml:space="preserve"> PAGEREF _Toc20926723 \h </w:instrText>
        </w:r>
        <w:r w:rsidR="0046505E">
          <w:rPr>
            <w:noProof/>
            <w:webHidden/>
          </w:rPr>
        </w:r>
        <w:r w:rsidR="0046505E">
          <w:rPr>
            <w:noProof/>
            <w:webHidden/>
          </w:rPr>
          <w:fldChar w:fldCharType="separate"/>
        </w:r>
        <w:r w:rsidR="00A206DD">
          <w:rPr>
            <w:noProof/>
            <w:webHidden/>
          </w:rPr>
          <w:t>4</w:t>
        </w:r>
        <w:r w:rsidR="0046505E">
          <w:rPr>
            <w:noProof/>
            <w:webHidden/>
          </w:rPr>
          <w:fldChar w:fldCharType="end"/>
        </w:r>
      </w:hyperlink>
    </w:p>
    <w:p w14:paraId="405A9002" w14:textId="77777777" w:rsidR="0046505E" w:rsidRDefault="005479E6">
      <w:pPr>
        <w:pStyle w:val="Inhopg1"/>
        <w:tabs>
          <w:tab w:val="right" w:leader="dot" w:pos="9062"/>
        </w:tabs>
        <w:rPr>
          <w:rFonts w:eastAsiaTheme="minorEastAsia"/>
          <w:noProof/>
          <w:lang w:eastAsia="nl-NL"/>
        </w:rPr>
      </w:pPr>
      <w:hyperlink w:anchor="_Toc20926724" w:history="1">
        <w:r w:rsidR="0046505E" w:rsidRPr="00215875">
          <w:rPr>
            <w:rStyle w:val="Hyperlink"/>
            <w:noProof/>
          </w:rPr>
          <w:t>Navigatiestructuur</w:t>
        </w:r>
        <w:r w:rsidR="0046505E">
          <w:rPr>
            <w:noProof/>
            <w:webHidden/>
          </w:rPr>
          <w:tab/>
        </w:r>
        <w:r w:rsidR="0046505E">
          <w:rPr>
            <w:noProof/>
            <w:webHidden/>
          </w:rPr>
          <w:fldChar w:fldCharType="begin"/>
        </w:r>
        <w:r w:rsidR="0046505E">
          <w:rPr>
            <w:noProof/>
            <w:webHidden/>
          </w:rPr>
          <w:instrText xml:space="preserve"> PAGEREF _Toc20926724 \h </w:instrText>
        </w:r>
        <w:r w:rsidR="0046505E">
          <w:rPr>
            <w:noProof/>
            <w:webHidden/>
          </w:rPr>
        </w:r>
        <w:r w:rsidR="0046505E">
          <w:rPr>
            <w:noProof/>
            <w:webHidden/>
          </w:rPr>
          <w:fldChar w:fldCharType="separate"/>
        </w:r>
        <w:r w:rsidR="00A206DD">
          <w:rPr>
            <w:noProof/>
            <w:webHidden/>
          </w:rPr>
          <w:t>5</w:t>
        </w:r>
        <w:r w:rsidR="0046505E">
          <w:rPr>
            <w:noProof/>
            <w:webHidden/>
          </w:rPr>
          <w:fldChar w:fldCharType="end"/>
        </w:r>
      </w:hyperlink>
    </w:p>
    <w:p w14:paraId="6D5371B1" w14:textId="77777777" w:rsidR="0046505E" w:rsidRDefault="005479E6">
      <w:pPr>
        <w:pStyle w:val="Inhopg1"/>
        <w:tabs>
          <w:tab w:val="right" w:leader="dot" w:pos="9062"/>
        </w:tabs>
        <w:rPr>
          <w:rFonts w:eastAsiaTheme="minorEastAsia"/>
          <w:noProof/>
          <w:lang w:eastAsia="nl-NL"/>
        </w:rPr>
      </w:pPr>
      <w:hyperlink w:anchor="_Toc20926725" w:history="1">
        <w:r w:rsidR="0046505E" w:rsidRPr="00215875">
          <w:rPr>
            <w:rStyle w:val="Hyperlink"/>
            <w:noProof/>
          </w:rPr>
          <w:t>Akkoord opdrachtgever</w:t>
        </w:r>
        <w:r w:rsidR="0046505E">
          <w:rPr>
            <w:noProof/>
            <w:webHidden/>
          </w:rPr>
          <w:tab/>
        </w:r>
        <w:r w:rsidR="0046505E">
          <w:rPr>
            <w:noProof/>
            <w:webHidden/>
          </w:rPr>
          <w:fldChar w:fldCharType="begin"/>
        </w:r>
        <w:r w:rsidR="0046505E">
          <w:rPr>
            <w:noProof/>
            <w:webHidden/>
          </w:rPr>
          <w:instrText xml:space="preserve"> PAGEREF _Toc20926725 \h </w:instrText>
        </w:r>
        <w:r w:rsidR="0046505E">
          <w:rPr>
            <w:noProof/>
            <w:webHidden/>
          </w:rPr>
        </w:r>
        <w:r w:rsidR="0046505E">
          <w:rPr>
            <w:noProof/>
            <w:webHidden/>
          </w:rPr>
          <w:fldChar w:fldCharType="separate"/>
        </w:r>
        <w:r w:rsidR="00A206DD">
          <w:rPr>
            <w:noProof/>
            <w:webHidden/>
          </w:rPr>
          <w:t>6</w:t>
        </w:r>
        <w:r w:rsidR="0046505E">
          <w:rPr>
            <w:noProof/>
            <w:webHidden/>
          </w:rPr>
          <w:fldChar w:fldCharType="end"/>
        </w:r>
      </w:hyperlink>
    </w:p>
    <w:p w14:paraId="353D92C1" w14:textId="77777777" w:rsidR="009D7294" w:rsidRPr="007A0E59" w:rsidRDefault="009D7294" w:rsidP="009D7294">
      <w:r w:rsidRPr="007A0E59">
        <w:fldChar w:fldCharType="end"/>
      </w:r>
    </w:p>
    <w:p w14:paraId="1633CEE8" w14:textId="77777777" w:rsidR="008A2B7E" w:rsidRPr="007A0E59" w:rsidRDefault="008A2B7E" w:rsidP="0015692D">
      <w:pPr>
        <w:pStyle w:val="Geenafstand"/>
      </w:pPr>
    </w:p>
    <w:p w14:paraId="5C95571F" w14:textId="77777777" w:rsidR="008A2B7E" w:rsidRPr="007A0E59" w:rsidRDefault="008A2B7E" w:rsidP="0015692D">
      <w:pPr>
        <w:pStyle w:val="Geenafstand"/>
      </w:pPr>
      <w:r w:rsidRPr="007A0E59">
        <w:br w:type="page"/>
      </w:r>
    </w:p>
    <w:p w14:paraId="683C2CFB" w14:textId="77777777" w:rsidR="0015692D" w:rsidRPr="004347D3" w:rsidRDefault="0015692D" w:rsidP="003A2EE7">
      <w:pPr>
        <w:pStyle w:val="Kop1"/>
      </w:pPr>
      <w:bookmarkStart w:id="4" w:name="_Toc2080248"/>
      <w:bookmarkStart w:id="5" w:name="_Toc20926718"/>
      <w:r w:rsidRPr="004347D3">
        <w:lastRenderedPageBreak/>
        <w:t>Inleiding</w:t>
      </w:r>
      <w:bookmarkEnd w:id="4"/>
      <w:bookmarkEnd w:id="5"/>
    </w:p>
    <w:p w14:paraId="67968886" w14:textId="77777777" w:rsidR="00A50A4E" w:rsidRPr="004347D3" w:rsidRDefault="00C27281" w:rsidP="00C27281">
      <w:pPr>
        <w:pStyle w:val="Kop2"/>
      </w:pPr>
      <w:bookmarkStart w:id="6" w:name="_Toc2080249"/>
      <w:bookmarkStart w:id="7" w:name="_Toc20926719"/>
      <w:r w:rsidRPr="004347D3">
        <w:t xml:space="preserve">Over </w:t>
      </w:r>
      <w:r w:rsidR="007739E7" w:rsidRPr="004347D3">
        <w:t xml:space="preserve">dit </w:t>
      </w:r>
      <w:r w:rsidRPr="004347D3">
        <w:t>document</w:t>
      </w:r>
      <w:bookmarkEnd w:id="6"/>
      <w:bookmarkEnd w:id="7"/>
    </w:p>
    <w:p w14:paraId="150079BD" w14:textId="77777777" w:rsidR="00C27281" w:rsidRPr="004347D3" w:rsidRDefault="00B4551B" w:rsidP="006E5651">
      <w:pPr>
        <w:pStyle w:val="SPLinfo"/>
        <w:rPr>
          <w:i w:val="0"/>
          <w:iCs/>
        </w:rPr>
      </w:pPr>
      <w:r w:rsidRPr="004347D3">
        <w:rPr>
          <w:i w:val="0"/>
          <w:iCs/>
        </w:rPr>
        <w:t xml:space="preserve">In dit document wordt </w:t>
      </w:r>
      <w:r w:rsidR="00B41C41" w:rsidRPr="004347D3">
        <w:rPr>
          <w:i w:val="0"/>
          <w:iCs/>
        </w:rPr>
        <w:t>een eerste uitwerking van de wensen en eisen van de opdrachtgever vastgelegd, zodat hiermee aan de opdrachtgever kan worden</w:t>
      </w:r>
      <w:r w:rsidR="007C5455" w:rsidRPr="004347D3">
        <w:rPr>
          <w:i w:val="0"/>
          <w:iCs/>
        </w:rPr>
        <w:t xml:space="preserve"> uitgelegd hoe het programma er</w:t>
      </w:r>
      <w:r w:rsidR="00B41C41" w:rsidRPr="004347D3">
        <w:rPr>
          <w:i w:val="0"/>
          <w:iCs/>
        </w:rPr>
        <w:t>uit komt te zien en basaal hoe de werking van het programma zal zijn.</w:t>
      </w:r>
    </w:p>
    <w:p w14:paraId="4E4B0134" w14:textId="77777777" w:rsidR="00741E0E" w:rsidRPr="004347D3" w:rsidRDefault="00741E0E" w:rsidP="00AF55D5">
      <w:pPr>
        <w:pStyle w:val="Kop2"/>
      </w:pPr>
      <w:bookmarkStart w:id="8" w:name="_Toc2080250"/>
      <w:bookmarkStart w:id="9" w:name="_Toc20926720"/>
      <w:r w:rsidRPr="004347D3">
        <w:t>Over het project en de opdrachtgever</w:t>
      </w:r>
      <w:bookmarkEnd w:id="8"/>
      <w:bookmarkEnd w:id="9"/>
    </w:p>
    <w:p w14:paraId="35BEAE59" w14:textId="77777777" w:rsidR="00072806" w:rsidRDefault="00072806" w:rsidP="00072806">
      <w:pPr>
        <w:pStyle w:val="SPLinfo"/>
        <w:rPr>
          <w:i w:val="0"/>
          <w:iCs/>
        </w:rPr>
      </w:pPr>
      <w:bookmarkStart w:id="10" w:name="_Hlk103169141"/>
      <w:bookmarkStart w:id="11" w:name="_Toc2080251"/>
      <w:bookmarkStart w:id="12" w:name="_Toc20926721"/>
      <w:r w:rsidRPr="6F9AD760">
        <w:rPr>
          <w:i w:val="0"/>
        </w:rPr>
        <w:t>De website wordt ontwikkeld voor een schoolproject en zal worden beoordeeld door verschillende leraren, de uitdaging betreft binnen ca. 10 weken een project neer te zetten m.b.t. 2 ICT gerelateerde vakken binnen de opleiding</w:t>
      </w:r>
      <w:r>
        <w:rPr>
          <w:i w:val="0"/>
        </w:rPr>
        <w:t xml:space="preserve"> daarom hebben wij ervoor gekozen drie single-</w:t>
      </w:r>
      <w:proofErr w:type="spellStart"/>
      <w:r>
        <w:rPr>
          <w:i w:val="0"/>
        </w:rPr>
        <w:t>player</w:t>
      </w:r>
      <w:proofErr w:type="spellEnd"/>
      <w:r>
        <w:rPr>
          <w:i w:val="0"/>
        </w:rPr>
        <w:t xml:space="preserve"> games te ontwikkelen die speelbaar zijn vanaf een website.</w:t>
      </w:r>
    </w:p>
    <w:p w14:paraId="6F3365DE" w14:textId="77777777" w:rsidR="00072806" w:rsidRPr="00C174AB" w:rsidRDefault="00072806" w:rsidP="00072806">
      <w:pPr>
        <w:pStyle w:val="SPLinfo"/>
        <w:rPr>
          <w:i w:val="0"/>
          <w:iCs/>
        </w:rPr>
      </w:pPr>
      <w:r w:rsidRPr="6F9AD760">
        <w:rPr>
          <w:i w:val="0"/>
        </w:rPr>
        <w:t xml:space="preserve">Wij zijn in IT </w:t>
      </w:r>
      <w:proofErr w:type="spellStart"/>
      <w:r w:rsidRPr="6F9AD760">
        <w:rPr>
          <w:i w:val="0"/>
        </w:rPr>
        <w:t>to</w:t>
      </w:r>
      <w:proofErr w:type="spellEnd"/>
      <w:r w:rsidRPr="6F9AD760">
        <w:rPr>
          <w:i w:val="0"/>
        </w:rPr>
        <w:t xml:space="preserve"> win IT; een team van 6 personen die </w:t>
      </w:r>
      <w:r>
        <w:rPr>
          <w:i w:val="0"/>
        </w:rPr>
        <w:t>van Thomas Sprong de opdracht hebben gekregen</w:t>
      </w:r>
      <w:r w:rsidRPr="6F9AD760">
        <w:rPr>
          <w:i w:val="0"/>
        </w:rPr>
        <w:t xml:space="preserve"> een website gaan ontwikkelen met daarin 3 single-</w:t>
      </w:r>
      <w:proofErr w:type="spellStart"/>
      <w:r w:rsidRPr="6F9AD760">
        <w:rPr>
          <w:i w:val="0"/>
        </w:rPr>
        <w:t>player</w:t>
      </w:r>
      <w:proofErr w:type="spellEnd"/>
      <w:r w:rsidRPr="6F9AD760">
        <w:rPr>
          <w:i w:val="0"/>
        </w:rPr>
        <w:t xml:space="preserve"> games.</w:t>
      </w:r>
      <w:r>
        <w:rPr>
          <w:i w:val="0"/>
        </w:rPr>
        <w:t xml:space="preserve"> Koen L. en Noah zullen zich vooral bezig houden met het ontwikkelen van de games, Ilse, Remco en Koen V. zullen zich vooral bezig houden met de website en Senne doet de documentatie en houdt zich bezig met zorgen dat iedereen doet wat er gevraagd wordt.</w:t>
      </w:r>
    </w:p>
    <w:bookmarkEnd w:id="10"/>
    <w:p w14:paraId="1C811380" w14:textId="77777777" w:rsidR="00302DD0" w:rsidRPr="00C174AB" w:rsidRDefault="00302DD0" w:rsidP="00302DD0">
      <w:pPr>
        <w:pStyle w:val="Kop1"/>
      </w:pPr>
      <w:commentRangeStart w:id="13"/>
      <w:r>
        <w:t>Actoren</w:t>
      </w:r>
      <w:bookmarkEnd w:id="11"/>
      <w:bookmarkEnd w:id="12"/>
      <w:commentRangeEnd w:id="13"/>
      <w:r>
        <w:commentReference w:id="13"/>
      </w:r>
    </w:p>
    <w:p w14:paraId="0FBB7BA8" w14:textId="5741CC01" w:rsidR="0094509D" w:rsidRDefault="00F5094E" w:rsidP="00183F75">
      <w:pPr>
        <w:pStyle w:val="SPLinfo"/>
        <w:rPr>
          <w:i w:val="0"/>
          <w:iCs/>
        </w:rPr>
      </w:pPr>
      <w:r>
        <w:rPr>
          <w:i w:val="0"/>
          <w:iCs/>
        </w:rPr>
        <w:t>gast</w:t>
      </w:r>
      <w:r w:rsidR="000B5AFD">
        <w:rPr>
          <w:i w:val="0"/>
          <w:iCs/>
        </w:rPr>
        <w:t xml:space="preserve">: </w:t>
      </w:r>
      <w:r w:rsidR="00823B30">
        <w:rPr>
          <w:i w:val="0"/>
          <w:iCs/>
        </w:rPr>
        <w:t>heeft toegang tot het bezoeken van de website en het spelen van de games</w:t>
      </w:r>
      <w:r>
        <w:rPr>
          <w:i w:val="0"/>
          <w:iCs/>
        </w:rPr>
        <w:t>.</w:t>
      </w:r>
    </w:p>
    <w:p w14:paraId="26357286" w14:textId="7F5BC7BC" w:rsidR="00F5094E" w:rsidRDefault="00F5094E" w:rsidP="00183F75">
      <w:pPr>
        <w:pStyle w:val="SPLinfo"/>
        <w:rPr>
          <w:i w:val="0"/>
          <w:iCs/>
        </w:rPr>
      </w:pPr>
      <w:proofErr w:type="spellStart"/>
      <w:r>
        <w:rPr>
          <w:i w:val="0"/>
          <w:iCs/>
        </w:rPr>
        <w:t>Admin</w:t>
      </w:r>
      <w:proofErr w:type="spellEnd"/>
      <w:r>
        <w:rPr>
          <w:i w:val="0"/>
          <w:iCs/>
        </w:rPr>
        <w:t>: heeft toegang tot het bezoeken van</w:t>
      </w:r>
      <w:r w:rsidR="002B3977">
        <w:rPr>
          <w:i w:val="0"/>
          <w:iCs/>
        </w:rPr>
        <w:t xml:space="preserve"> de website en het spelen van de games, ook kan de </w:t>
      </w:r>
      <w:proofErr w:type="spellStart"/>
      <w:r w:rsidR="002B3977">
        <w:rPr>
          <w:i w:val="0"/>
          <w:iCs/>
        </w:rPr>
        <w:t>admin</w:t>
      </w:r>
      <w:proofErr w:type="spellEnd"/>
      <w:r w:rsidR="005F4875">
        <w:rPr>
          <w:i w:val="0"/>
          <w:iCs/>
        </w:rPr>
        <w:t xml:space="preserve"> instellingen aanpassen.</w:t>
      </w:r>
    </w:p>
    <w:p w14:paraId="0D5A902A" w14:textId="77777777" w:rsidR="0015692D" w:rsidRPr="007A0E59" w:rsidRDefault="00B41C41" w:rsidP="00B41C41">
      <w:pPr>
        <w:pStyle w:val="Kop1"/>
      </w:pPr>
      <w:bookmarkStart w:id="14" w:name="_Toc2080252"/>
      <w:bookmarkStart w:id="15" w:name="_Toc20926722"/>
      <w:r w:rsidRPr="007A0E59">
        <w:t>Functionele eisen</w:t>
      </w:r>
      <w:r w:rsidR="00302DD0" w:rsidRPr="007A0E59">
        <w:t xml:space="preserve"> en omschrijving</w:t>
      </w:r>
      <w:bookmarkEnd w:id="14"/>
      <w:bookmarkEnd w:id="15"/>
    </w:p>
    <w:p w14:paraId="665953D4" w14:textId="184FE9E2" w:rsidR="00302DD0" w:rsidRDefault="00183F75" w:rsidP="00183F75">
      <w:pPr>
        <w:pStyle w:val="SPLinfo"/>
        <w:rPr>
          <w:color w:val="BFBFBF" w:themeColor="background1" w:themeShade="BF"/>
        </w:rPr>
      </w:pPr>
      <w:r w:rsidRPr="0094509D">
        <w:rPr>
          <w:color w:val="BFBFBF" w:themeColor="background1" w:themeShade="BF"/>
        </w:rPr>
        <w:t xml:space="preserve">Hier vermeld je alle functionaliteiten die de applicatie gaat bieden, zoals is </w:t>
      </w:r>
      <w:r w:rsidR="00DA3967" w:rsidRPr="0094509D">
        <w:rPr>
          <w:color w:val="BFBFBF" w:themeColor="background1" w:themeShade="BF"/>
        </w:rPr>
        <w:t>beschreven</w:t>
      </w:r>
      <w:r w:rsidRPr="0094509D">
        <w:rPr>
          <w:color w:val="BFBFBF" w:themeColor="background1" w:themeShade="BF"/>
        </w:rPr>
        <w:t xml:space="preserve"> (en geprioriteerd) in het programma van eisen. De beschrijvingen dienen ook duidelijk te zijn voor niet</w:t>
      </w:r>
      <w:r w:rsidRPr="0094509D">
        <w:rPr>
          <w:color w:val="BFBFBF" w:themeColor="background1" w:themeShade="BF"/>
        </w:rPr>
        <w:noBreakHyphen/>
        <w:t>vakgenoten.</w:t>
      </w:r>
      <w:r w:rsidR="007C5455" w:rsidRPr="0094509D">
        <w:rPr>
          <w:color w:val="BFBFBF" w:themeColor="background1" w:themeShade="BF"/>
        </w:rPr>
        <w:t xml:space="preserve"> Er kan gebruik</w:t>
      </w:r>
      <w:r w:rsidRPr="0094509D">
        <w:rPr>
          <w:color w:val="BFBFBF" w:themeColor="background1" w:themeShade="BF"/>
        </w:rPr>
        <w:t>gemaakt worden van lijsten of schema’s.</w:t>
      </w:r>
    </w:p>
    <w:p w14:paraId="0BF1CB2E" w14:textId="77777777" w:rsidR="00302DD0" w:rsidRPr="00A2435F" w:rsidRDefault="004D20EB" w:rsidP="00302DD0">
      <w:pPr>
        <w:pStyle w:val="Kop2"/>
      </w:pPr>
      <w:bookmarkStart w:id="16" w:name="_Toc2080253"/>
      <w:bookmarkStart w:id="17" w:name="_Toc20926723"/>
      <w:commentRangeStart w:id="18"/>
      <w:commentRangeStart w:id="19"/>
      <w:r w:rsidRPr="00A2435F">
        <w:t>Functie</w:t>
      </w:r>
      <w:commentRangeEnd w:id="18"/>
      <w:r>
        <w:commentReference w:id="18"/>
      </w:r>
      <w:commentRangeEnd w:id="19"/>
      <w:r w:rsidR="008B5123">
        <w:rPr>
          <w:rStyle w:val="Verwijzingopmerking"/>
          <w:rFonts w:asciiTheme="minorHAnsi" w:eastAsiaTheme="minorHAnsi" w:hAnsiTheme="minorHAnsi" w:cstheme="minorBidi"/>
          <w:color w:val="auto"/>
        </w:rPr>
        <w:commentReference w:id="19"/>
      </w:r>
      <w:r w:rsidRPr="00A2435F">
        <w:t xml:space="preserve">: </w:t>
      </w:r>
      <w:commentRangeStart w:id="20"/>
      <w:r w:rsidR="00302DD0" w:rsidRPr="00A2435F">
        <w:t>Login</w:t>
      </w:r>
      <w:bookmarkEnd w:id="16"/>
      <w:bookmarkEnd w:id="17"/>
      <w:commentRangeEnd w:id="20"/>
      <w:r>
        <w:commentReference w:id="20"/>
      </w:r>
    </w:p>
    <w:p w14:paraId="560C4B0C" w14:textId="77777777" w:rsidR="00302DD0" w:rsidRDefault="00302DD0" w:rsidP="00302DD0">
      <w:pPr>
        <w:pStyle w:val="Kop3"/>
      </w:pPr>
      <w:bookmarkStart w:id="21" w:name="_Toc2080254"/>
      <w:commentRangeStart w:id="22"/>
      <w:r w:rsidRPr="007A0E59">
        <w:t xml:space="preserve">Functionele </w:t>
      </w:r>
      <w:commentRangeEnd w:id="22"/>
      <w:r w:rsidR="00085EDD">
        <w:rPr>
          <w:rStyle w:val="Verwijzingopmerking"/>
          <w:rFonts w:asciiTheme="minorHAnsi" w:eastAsiaTheme="minorHAnsi" w:hAnsiTheme="minorHAnsi" w:cstheme="minorBidi"/>
          <w:color w:val="auto"/>
        </w:rPr>
        <w:commentReference w:id="22"/>
      </w:r>
      <w:r w:rsidRPr="007A0E59">
        <w:t>beschrijving</w:t>
      </w:r>
      <w:bookmarkEnd w:id="21"/>
    </w:p>
    <w:p w14:paraId="1FBB2048" w14:textId="7CDA4209" w:rsidR="0015660E" w:rsidRDefault="00183F75" w:rsidP="00793C80">
      <w:pPr>
        <w:pStyle w:val="SPLinfo"/>
      </w:pPr>
      <w:r>
        <w:t xml:space="preserve">In deze </w:t>
      </w:r>
      <w:r w:rsidR="00DA3967">
        <w:t>sub paragraaf</w:t>
      </w:r>
      <w:r>
        <w:t xml:space="preserve"> wordt de functie</w:t>
      </w:r>
      <w:r w:rsidR="00793C80">
        <w:t xml:space="preserve"> </w:t>
      </w:r>
      <w:r>
        <w:t>inhoudelijk beschreven.</w:t>
      </w:r>
    </w:p>
    <w:p w14:paraId="69DC8B68" w14:textId="77777777" w:rsidR="00E61C6D" w:rsidRDefault="00E61C6D" w:rsidP="00E61C6D">
      <w:pPr>
        <w:pStyle w:val="Geenafstand"/>
      </w:pPr>
    </w:p>
    <w:p w14:paraId="372E7574" w14:textId="77777777" w:rsidR="00E61C6D" w:rsidRPr="007A0E59" w:rsidRDefault="00E61C6D" w:rsidP="00E61C6D">
      <w:pPr>
        <w:pStyle w:val="Geenafstand"/>
      </w:pPr>
    </w:p>
    <w:tbl>
      <w:tblPr>
        <w:tblStyle w:val="Rastertabel4-Accent1"/>
        <w:tblW w:w="0" w:type="auto"/>
        <w:tblLook w:val="0400" w:firstRow="0" w:lastRow="0" w:firstColumn="0" w:lastColumn="0" w:noHBand="0" w:noVBand="1"/>
      </w:tblPr>
      <w:tblGrid>
        <w:gridCol w:w="2405"/>
        <w:gridCol w:w="6657"/>
      </w:tblGrid>
      <w:tr w:rsidR="00E61C6D" w:rsidRPr="006E1B27" w14:paraId="6EDA107F"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4CDCF85C" w14:textId="77777777" w:rsidR="00E61C6D" w:rsidRPr="006E1B27" w:rsidRDefault="00E61C6D" w:rsidP="00C25517">
            <w:pPr>
              <w:pStyle w:val="SPLinfo"/>
              <w:rPr>
                <w:i w:val="0"/>
                <w:iCs/>
              </w:rPr>
            </w:pPr>
            <w:r w:rsidRPr="006E1B27">
              <w:rPr>
                <w:i w:val="0"/>
                <w:iCs/>
              </w:rPr>
              <w:t>Naam van de functie</w:t>
            </w:r>
          </w:p>
        </w:tc>
        <w:tc>
          <w:tcPr>
            <w:tcW w:w="6657" w:type="dxa"/>
          </w:tcPr>
          <w:p w14:paraId="5430CA9F" w14:textId="77777777" w:rsidR="00E61C6D" w:rsidRPr="006E1B27" w:rsidRDefault="00E61C6D" w:rsidP="00C25517">
            <w:pPr>
              <w:pStyle w:val="SPLinfo"/>
              <w:rPr>
                <w:i w:val="0"/>
                <w:iCs/>
              </w:rPr>
            </w:pPr>
            <w:r>
              <w:rPr>
                <w:i w:val="0"/>
                <w:iCs/>
              </w:rPr>
              <w:t>Login page</w:t>
            </w:r>
          </w:p>
        </w:tc>
      </w:tr>
      <w:tr w:rsidR="00FC27D5" w:rsidRPr="006E1B27" w14:paraId="2A340E1B" w14:textId="77777777" w:rsidTr="00C25517">
        <w:tc>
          <w:tcPr>
            <w:tcW w:w="2405" w:type="dxa"/>
          </w:tcPr>
          <w:p w14:paraId="7FD360A8" w14:textId="3BAD1E9B" w:rsidR="00FC27D5" w:rsidRPr="006E1B27" w:rsidRDefault="00FC27D5" w:rsidP="00C25517">
            <w:pPr>
              <w:pStyle w:val="SPLinfo"/>
              <w:rPr>
                <w:i w:val="0"/>
                <w:iCs/>
              </w:rPr>
            </w:pPr>
            <w:proofErr w:type="spellStart"/>
            <w:r>
              <w:rPr>
                <w:i w:val="0"/>
                <w:iCs/>
              </w:rPr>
              <w:t>MoSCoW</w:t>
            </w:r>
            <w:proofErr w:type="spellEnd"/>
          </w:p>
        </w:tc>
        <w:tc>
          <w:tcPr>
            <w:tcW w:w="6657" w:type="dxa"/>
          </w:tcPr>
          <w:p w14:paraId="6B2FF76D" w14:textId="3636BD78" w:rsidR="00FC27D5" w:rsidRDefault="00FC27D5" w:rsidP="00C25517">
            <w:pPr>
              <w:pStyle w:val="SPLinfo"/>
              <w:rPr>
                <w:i w:val="0"/>
                <w:iCs/>
              </w:rPr>
            </w:pPr>
            <w:proofErr w:type="spellStart"/>
            <w:r>
              <w:rPr>
                <w:i w:val="0"/>
                <w:iCs/>
              </w:rPr>
              <w:t>Wont</w:t>
            </w:r>
            <w:proofErr w:type="spellEnd"/>
          </w:p>
        </w:tc>
      </w:tr>
      <w:tr w:rsidR="00E61C6D" w:rsidRPr="006E1B27" w14:paraId="18275BC9"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3EB7D711" w14:textId="77777777" w:rsidR="00E61C6D" w:rsidRPr="006E1B27" w:rsidRDefault="00E61C6D" w:rsidP="00C25517">
            <w:pPr>
              <w:pStyle w:val="SPLinfo"/>
              <w:rPr>
                <w:i w:val="0"/>
                <w:iCs/>
              </w:rPr>
            </w:pPr>
            <w:r w:rsidRPr="006E1B27">
              <w:rPr>
                <w:i w:val="0"/>
                <w:iCs/>
              </w:rPr>
              <w:t>Actor</w:t>
            </w:r>
          </w:p>
        </w:tc>
        <w:tc>
          <w:tcPr>
            <w:tcW w:w="6657" w:type="dxa"/>
          </w:tcPr>
          <w:p w14:paraId="2DC275A1" w14:textId="77777777" w:rsidR="00E61C6D" w:rsidRPr="006E1B27" w:rsidRDefault="00E61C6D" w:rsidP="00C25517">
            <w:pPr>
              <w:pStyle w:val="SPLinfo"/>
              <w:rPr>
                <w:i w:val="0"/>
                <w:iCs/>
              </w:rPr>
            </w:pPr>
            <w:proofErr w:type="spellStart"/>
            <w:r w:rsidRPr="006E1B27">
              <w:rPr>
                <w:i w:val="0"/>
                <w:iCs/>
              </w:rPr>
              <w:t>Admin</w:t>
            </w:r>
            <w:proofErr w:type="spellEnd"/>
            <w:r w:rsidRPr="006E1B27">
              <w:rPr>
                <w:i w:val="0"/>
                <w:iCs/>
              </w:rPr>
              <w:t xml:space="preserve">, gebruiker </w:t>
            </w:r>
          </w:p>
        </w:tc>
      </w:tr>
      <w:tr w:rsidR="00E61C6D" w:rsidRPr="006E1B27" w14:paraId="51085EE0" w14:textId="77777777" w:rsidTr="00C25517">
        <w:tc>
          <w:tcPr>
            <w:tcW w:w="2405" w:type="dxa"/>
          </w:tcPr>
          <w:p w14:paraId="38F8EDA2" w14:textId="77777777" w:rsidR="00E61C6D" w:rsidRPr="006E1B27" w:rsidRDefault="00E61C6D" w:rsidP="00C25517">
            <w:pPr>
              <w:pStyle w:val="SPLinfo"/>
              <w:rPr>
                <w:i w:val="0"/>
                <w:iCs/>
              </w:rPr>
            </w:pPr>
            <w:r w:rsidRPr="006E1B27">
              <w:rPr>
                <w:i w:val="0"/>
                <w:iCs/>
              </w:rPr>
              <w:t>Preconditie</w:t>
            </w:r>
          </w:p>
        </w:tc>
        <w:tc>
          <w:tcPr>
            <w:tcW w:w="6657" w:type="dxa"/>
          </w:tcPr>
          <w:p w14:paraId="40C141DC" w14:textId="77777777" w:rsidR="00E61C6D" w:rsidRPr="006E1B27" w:rsidRDefault="00E61C6D" w:rsidP="00C25517">
            <w:pPr>
              <w:pStyle w:val="SPLinfo"/>
              <w:rPr>
                <w:i w:val="0"/>
                <w:iCs/>
              </w:rPr>
            </w:pPr>
            <w:r>
              <w:rPr>
                <w:i w:val="0"/>
                <w:iCs/>
              </w:rPr>
              <w:t>Niet ingelogd &gt; vraagt username en wachtwoord</w:t>
            </w:r>
          </w:p>
        </w:tc>
      </w:tr>
      <w:tr w:rsidR="00E61C6D" w:rsidRPr="006E1B27" w14:paraId="3566526C"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492C9BEE" w14:textId="77777777" w:rsidR="00E61C6D" w:rsidRPr="006E1B27" w:rsidRDefault="00E61C6D" w:rsidP="00C25517">
            <w:pPr>
              <w:pStyle w:val="SPLinfo"/>
              <w:rPr>
                <w:i w:val="0"/>
                <w:iCs/>
              </w:rPr>
            </w:pPr>
            <w:r w:rsidRPr="006E1B27">
              <w:rPr>
                <w:i w:val="0"/>
                <w:iCs/>
              </w:rPr>
              <w:t>Beschrijving</w:t>
            </w:r>
          </w:p>
        </w:tc>
        <w:tc>
          <w:tcPr>
            <w:tcW w:w="6657" w:type="dxa"/>
          </w:tcPr>
          <w:p w14:paraId="4F66CA28" w14:textId="77777777" w:rsidR="00E61C6D" w:rsidRPr="006E1B27" w:rsidRDefault="00E61C6D" w:rsidP="00C25517">
            <w:pPr>
              <w:pStyle w:val="SPLinfo"/>
              <w:rPr>
                <w:i w:val="0"/>
                <w:iCs/>
              </w:rPr>
            </w:pPr>
            <w:r>
              <w:rPr>
                <w:i w:val="0"/>
                <w:iCs/>
              </w:rPr>
              <w:t>Pagina met username veld, wachtwoord veld en inlog button</w:t>
            </w:r>
          </w:p>
        </w:tc>
      </w:tr>
      <w:tr w:rsidR="00E61C6D" w:rsidRPr="006E1B27" w14:paraId="71C4288A" w14:textId="77777777" w:rsidTr="00C25517">
        <w:tc>
          <w:tcPr>
            <w:tcW w:w="2405" w:type="dxa"/>
          </w:tcPr>
          <w:p w14:paraId="3174D6AC" w14:textId="77777777" w:rsidR="00E61C6D" w:rsidRPr="006E1B27" w:rsidRDefault="00E61C6D" w:rsidP="00C25517">
            <w:pPr>
              <w:pStyle w:val="SPLinfo"/>
              <w:rPr>
                <w:i w:val="0"/>
                <w:iCs/>
              </w:rPr>
            </w:pPr>
            <w:r w:rsidRPr="006E1B27">
              <w:rPr>
                <w:i w:val="0"/>
                <w:iCs/>
              </w:rPr>
              <w:t>Uitzonderingen</w:t>
            </w:r>
          </w:p>
        </w:tc>
        <w:tc>
          <w:tcPr>
            <w:tcW w:w="6657" w:type="dxa"/>
          </w:tcPr>
          <w:p w14:paraId="6A5C4B5D" w14:textId="77777777" w:rsidR="00E61C6D" w:rsidRPr="0099662C" w:rsidRDefault="00E61C6D" w:rsidP="00C25517">
            <w:pPr>
              <w:pStyle w:val="SPLinfo"/>
              <w:rPr>
                <w:i w:val="0"/>
                <w:iCs/>
              </w:rPr>
            </w:pPr>
            <w:r>
              <w:rPr>
                <w:i w:val="0"/>
                <w:iCs/>
              </w:rPr>
              <w:t>Geeft error wanneer username of wachtwoord fout is</w:t>
            </w:r>
          </w:p>
        </w:tc>
      </w:tr>
      <w:tr w:rsidR="00E61C6D" w:rsidRPr="006E1B27" w14:paraId="4E9BDD1A"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0D543CB5" w14:textId="77777777" w:rsidR="00E61C6D" w:rsidRPr="006E1B27" w:rsidRDefault="00E61C6D" w:rsidP="00C25517">
            <w:pPr>
              <w:pStyle w:val="SPLinfo"/>
              <w:rPr>
                <w:i w:val="0"/>
                <w:iCs/>
              </w:rPr>
            </w:pPr>
            <w:r w:rsidRPr="006E1B27">
              <w:rPr>
                <w:i w:val="0"/>
                <w:iCs/>
              </w:rPr>
              <w:t>Postconditie</w:t>
            </w:r>
          </w:p>
        </w:tc>
        <w:tc>
          <w:tcPr>
            <w:tcW w:w="6657" w:type="dxa"/>
          </w:tcPr>
          <w:p w14:paraId="73A9A7EB" w14:textId="77777777" w:rsidR="00E61C6D" w:rsidRPr="006E1B27" w:rsidRDefault="00E61C6D" w:rsidP="00C25517">
            <w:pPr>
              <w:pStyle w:val="SPLinfo"/>
              <w:rPr>
                <w:i w:val="0"/>
                <w:iCs/>
              </w:rPr>
            </w:pPr>
            <w:r>
              <w:rPr>
                <w:i w:val="0"/>
                <w:iCs/>
              </w:rPr>
              <w:t>Ingelogd &gt; highscores zichtbaar</w:t>
            </w:r>
          </w:p>
        </w:tc>
      </w:tr>
    </w:tbl>
    <w:p w14:paraId="4C7E1CAA" w14:textId="77777777" w:rsidR="00E61C6D" w:rsidRPr="006E1B27" w:rsidRDefault="00E61C6D" w:rsidP="00E61C6D">
      <w:pPr>
        <w:pStyle w:val="Geenafstand"/>
        <w:rPr>
          <w:iCs/>
        </w:rPr>
      </w:pPr>
    </w:p>
    <w:p w14:paraId="0AA7844A" w14:textId="68ACFA8B" w:rsidR="00793C80" w:rsidRPr="006E1B27" w:rsidRDefault="00793C80" w:rsidP="00302DD0">
      <w:pPr>
        <w:pStyle w:val="Geenafstand"/>
        <w:rPr>
          <w:iCs/>
        </w:rPr>
      </w:pPr>
    </w:p>
    <w:tbl>
      <w:tblPr>
        <w:tblStyle w:val="Rastertabel4-Accent1"/>
        <w:tblW w:w="0" w:type="auto"/>
        <w:tblLook w:val="0400" w:firstRow="0" w:lastRow="0" w:firstColumn="0" w:lastColumn="0" w:noHBand="0" w:noVBand="1"/>
      </w:tblPr>
      <w:tblGrid>
        <w:gridCol w:w="2405"/>
        <w:gridCol w:w="6657"/>
      </w:tblGrid>
      <w:tr w:rsidR="0015660E" w:rsidRPr="006E1B27" w14:paraId="5BD2C5EB" w14:textId="77777777" w:rsidTr="353FA783">
        <w:trPr>
          <w:cnfStyle w:val="000000100000" w:firstRow="0" w:lastRow="0" w:firstColumn="0" w:lastColumn="0" w:oddVBand="0" w:evenVBand="0" w:oddHBand="1" w:evenHBand="0" w:firstRowFirstColumn="0" w:firstRowLastColumn="0" w:lastRowFirstColumn="0" w:lastRowLastColumn="0"/>
        </w:trPr>
        <w:tc>
          <w:tcPr>
            <w:tcW w:w="2405" w:type="dxa"/>
          </w:tcPr>
          <w:p w14:paraId="1D5CA5DE" w14:textId="79BE7BBA" w:rsidR="0015660E" w:rsidRPr="006E1B27" w:rsidRDefault="0015660E" w:rsidP="00D75A24">
            <w:pPr>
              <w:pStyle w:val="SPLinfo"/>
              <w:rPr>
                <w:i w:val="0"/>
                <w:iCs/>
              </w:rPr>
            </w:pPr>
            <w:r w:rsidRPr="006E1B27">
              <w:rPr>
                <w:i w:val="0"/>
                <w:iCs/>
              </w:rPr>
              <w:t>Naam van de functie</w:t>
            </w:r>
          </w:p>
        </w:tc>
        <w:tc>
          <w:tcPr>
            <w:tcW w:w="6657" w:type="dxa"/>
          </w:tcPr>
          <w:p w14:paraId="0653E708" w14:textId="649AA37F" w:rsidR="0015660E" w:rsidRPr="006E1B27" w:rsidRDefault="3F81E3B7" w:rsidP="353FA783">
            <w:pPr>
              <w:pStyle w:val="SPLinfo"/>
              <w:rPr>
                <w:i w:val="0"/>
              </w:rPr>
            </w:pPr>
            <w:r w:rsidRPr="353FA783">
              <w:rPr>
                <w:i w:val="0"/>
              </w:rPr>
              <w:t>G</w:t>
            </w:r>
            <w:r w:rsidR="7A3CB56E" w:rsidRPr="353FA783">
              <w:rPr>
                <w:i w:val="0"/>
              </w:rPr>
              <w:t>ame</w:t>
            </w:r>
            <w:r w:rsidRPr="353FA783">
              <w:rPr>
                <w:i w:val="0"/>
              </w:rPr>
              <w:t xml:space="preserve"> </w:t>
            </w:r>
            <w:r w:rsidR="004A32EF">
              <w:rPr>
                <w:i w:val="0"/>
              </w:rPr>
              <w:t xml:space="preserve"> starten</w:t>
            </w:r>
          </w:p>
        </w:tc>
      </w:tr>
      <w:tr w:rsidR="00FC27D5" w:rsidRPr="006E1B27" w14:paraId="7E6E85B9" w14:textId="77777777" w:rsidTr="353FA783">
        <w:tc>
          <w:tcPr>
            <w:tcW w:w="2405" w:type="dxa"/>
          </w:tcPr>
          <w:p w14:paraId="1A8CC08D" w14:textId="07FED9FF" w:rsidR="00FC27D5" w:rsidRPr="006E1B27" w:rsidRDefault="00FC27D5" w:rsidP="00D75A24">
            <w:pPr>
              <w:pStyle w:val="SPLinfo"/>
              <w:rPr>
                <w:i w:val="0"/>
                <w:iCs/>
              </w:rPr>
            </w:pPr>
            <w:proofErr w:type="spellStart"/>
            <w:r>
              <w:rPr>
                <w:i w:val="0"/>
                <w:iCs/>
              </w:rPr>
              <w:t>MoSCoW</w:t>
            </w:r>
            <w:proofErr w:type="spellEnd"/>
          </w:p>
        </w:tc>
        <w:tc>
          <w:tcPr>
            <w:tcW w:w="6657" w:type="dxa"/>
          </w:tcPr>
          <w:p w14:paraId="24C3966C" w14:textId="2133FE02" w:rsidR="00FC27D5" w:rsidRPr="353FA783" w:rsidRDefault="00FC27D5" w:rsidP="353FA783">
            <w:pPr>
              <w:pStyle w:val="SPLinfo"/>
              <w:rPr>
                <w:i w:val="0"/>
              </w:rPr>
            </w:pPr>
            <w:r>
              <w:rPr>
                <w:i w:val="0"/>
              </w:rPr>
              <w:t>Must</w:t>
            </w:r>
          </w:p>
        </w:tc>
      </w:tr>
      <w:tr w:rsidR="0015660E" w:rsidRPr="006E1B27" w14:paraId="0809F37F" w14:textId="77777777" w:rsidTr="353FA783">
        <w:trPr>
          <w:cnfStyle w:val="000000100000" w:firstRow="0" w:lastRow="0" w:firstColumn="0" w:lastColumn="0" w:oddVBand="0" w:evenVBand="0" w:oddHBand="1" w:evenHBand="0" w:firstRowFirstColumn="0" w:firstRowLastColumn="0" w:lastRowFirstColumn="0" w:lastRowLastColumn="0"/>
        </w:trPr>
        <w:tc>
          <w:tcPr>
            <w:tcW w:w="2405" w:type="dxa"/>
          </w:tcPr>
          <w:p w14:paraId="3FFFA210" w14:textId="77777777" w:rsidR="0015660E" w:rsidRPr="006E1B27" w:rsidRDefault="0015660E" w:rsidP="00D75A24">
            <w:pPr>
              <w:pStyle w:val="SPLinfo"/>
              <w:rPr>
                <w:i w:val="0"/>
                <w:iCs/>
              </w:rPr>
            </w:pPr>
            <w:r w:rsidRPr="006E1B27">
              <w:rPr>
                <w:i w:val="0"/>
                <w:iCs/>
              </w:rPr>
              <w:t>Actor</w:t>
            </w:r>
          </w:p>
        </w:tc>
        <w:tc>
          <w:tcPr>
            <w:tcW w:w="6657" w:type="dxa"/>
          </w:tcPr>
          <w:p w14:paraId="4CF9038C" w14:textId="77777777" w:rsidR="0015660E" w:rsidRPr="006E1B27" w:rsidRDefault="0015660E" w:rsidP="00D75A24">
            <w:pPr>
              <w:pStyle w:val="SPLinfo"/>
              <w:rPr>
                <w:i w:val="0"/>
                <w:iCs/>
              </w:rPr>
            </w:pPr>
            <w:proofErr w:type="spellStart"/>
            <w:r w:rsidRPr="006E1B27">
              <w:rPr>
                <w:i w:val="0"/>
                <w:iCs/>
              </w:rPr>
              <w:t>Admin</w:t>
            </w:r>
            <w:proofErr w:type="spellEnd"/>
            <w:r w:rsidRPr="006E1B27">
              <w:rPr>
                <w:i w:val="0"/>
                <w:iCs/>
              </w:rPr>
              <w:t xml:space="preserve">, gebruiker </w:t>
            </w:r>
          </w:p>
        </w:tc>
      </w:tr>
      <w:tr w:rsidR="0015660E" w:rsidRPr="006E1B27" w14:paraId="3E0C4330" w14:textId="77777777" w:rsidTr="353FA783">
        <w:tc>
          <w:tcPr>
            <w:tcW w:w="2405" w:type="dxa"/>
          </w:tcPr>
          <w:p w14:paraId="00CEF641" w14:textId="77777777" w:rsidR="0015660E" w:rsidRPr="006E1B27" w:rsidRDefault="0015660E" w:rsidP="00D75A24">
            <w:pPr>
              <w:pStyle w:val="SPLinfo"/>
              <w:rPr>
                <w:i w:val="0"/>
                <w:iCs/>
              </w:rPr>
            </w:pPr>
            <w:r w:rsidRPr="006E1B27">
              <w:rPr>
                <w:i w:val="0"/>
                <w:iCs/>
              </w:rPr>
              <w:lastRenderedPageBreak/>
              <w:t>Preconditie</w:t>
            </w:r>
          </w:p>
        </w:tc>
        <w:tc>
          <w:tcPr>
            <w:tcW w:w="6657" w:type="dxa"/>
          </w:tcPr>
          <w:p w14:paraId="1EC9C80C" w14:textId="4344BEE8" w:rsidR="0015660E" w:rsidRPr="006E1B27" w:rsidRDefault="00EE716B" w:rsidP="353FA783">
            <w:pPr>
              <w:pStyle w:val="SPLinfo"/>
              <w:rPr>
                <w:i w:val="0"/>
              </w:rPr>
            </w:pPr>
            <w:r>
              <w:rPr>
                <w:i w:val="0"/>
              </w:rPr>
              <w:t>De applicatie is gestart en je bent op het startscherm</w:t>
            </w:r>
          </w:p>
        </w:tc>
      </w:tr>
      <w:tr w:rsidR="0015660E" w:rsidRPr="006E1B27" w14:paraId="3BF37B18" w14:textId="77777777" w:rsidTr="353FA783">
        <w:trPr>
          <w:cnfStyle w:val="000000100000" w:firstRow="0" w:lastRow="0" w:firstColumn="0" w:lastColumn="0" w:oddVBand="0" w:evenVBand="0" w:oddHBand="1" w:evenHBand="0" w:firstRowFirstColumn="0" w:firstRowLastColumn="0" w:lastRowFirstColumn="0" w:lastRowLastColumn="0"/>
        </w:trPr>
        <w:tc>
          <w:tcPr>
            <w:tcW w:w="2405" w:type="dxa"/>
          </w:tcPr>
          <w:p w14:paraId="777A4AB5" w14:textId="6C94B084" w:rsidR="0015660E" w:rsidRPr="006E1B27" w:rsidRDefault="0015660E" w:rsidP="00D75A24">
            <w:pPr>
              <w:pStyle w:val="SPLinfo"/>
              <w:rPr>
                <w:i w:val="0"/>
                <w:iCs/>
              </w:rPr>
            </w:pPr>
            <w:r w:rsidRPr="006E1B27">
              <w:rPr>
                <w:i w:val="0"/>
                <w:iCs/>
              </w:rPr>
              <w:t>Beschrijving</w:t>
            </w:r>
          </w:p>
        </w:tc>
        <w:tc>
          <w:tcPr>
            <w:tcW w:w="6657" w:type="dxa"/>
          </w:tcPr>
          <w:p w14:paraId="2991082D" w14:textId="5FE30D00" w:rsidR="0015660E" w:rsidRPr="006E1B27" w:rsidRDefault="00A14792" w:rsidP="353FA783">
            <w:pPr>
              <w:pStyle w:val="SPLinfo"/>
              <w:rPr>
                <w:i w:val="0"/>
              </w:rPr>
            </w:pPr>
            <w:r>
              <w:rPr>
                <w:i w:val="0"/>
              </w:rPr>
              <w:t>Er wordt op start game geklikt</w:t>
            </w:r>
          </w:p>
        </w:tc>
      </w:tr>
      <w:tr w:rsidR="0015660E" w:rsidRPr="006E1B27" w14:paraId="455EEEC0" w14:textId="77777777" w:rsidTr="353FA783">
        <w:tc>
          <w:tcPr>
            <w:tcW w:w="2405" w:type="dxa"/>
          </w:tcPr>
          <w:p w14:paraId="06C60BE8" w14:textId="77777777" w:rsidR="0015660E" w:rsidRPr="006E1B27" w:rsidRDefault="0015660E" w:rsidP="00D75A24">
            <w:pPr>
              <w:pStyle w:val="SPLinfo"/>
              <w:rPr>
                <w:i w:val="0"/>
                <w:iCs/>
              </w:rPr>
            </w:pPr>
            <w:r w:rsidRPr="006E1B27">
              <w:rPr>
                <w:i w:val="0"/>
                <w:iCs/>
              </w:rPr>
              <w:t>Uitzonderingen</w:t>
            </w:r>
          </w:p>
        </w:tc>
        <w:tc>
          <w:tcPr>
            <w:tcW w:w="6657" w:type="dxa"/>
          </w:tcPr>
          <w:p w14:paraId="76C381FE" w14:textId="5B6B6D16" w:rsidR="0015660E" w:rsidRPr="006E1B27" w:rsidRDefault="00E10D74" w:rsidP="00E10D74">
            <w:pPr>
              <w:pStyle w:val="SPLinfo"/>
              <w:tabs>
                <w:tab w:val="left" w:pos="811"/>
              </w:tabs>
              <w:rPr>
                <w:i w:val="0"/>
              </w:rPr>
            </w:pPr>
            <w:r>
              <w:rPr>
                <w:i w:val="0"/>
              </w:rPr>
              <w:t>er kan geen verbinding gemaakt worden met de game</w:t>
            </w:r>
          </w:p>
        </w:tc>
      </w:tr>
      <w:tr w:rsidR="0015660E" w:rsidRPr="006E1B27" w14:paraId="062E826F" w14:textId="77777777" w:rsidTr="353FA783">
        <w:trPr>
          <w:cnfStyle w:val="000000100000" w:firstRow="0" w:lastRow="0" w:firstColumn="0" w:lastColumn="0" w:oddVBand="0" w:evenVBand="0" w:oddHBand="1" w:evenHBand="0" w:firstRowFirstColumn="0" w:firstRowLastColumn="0" w:lastRowFirstColumn="0" w:lastRowLastColumn="0"/>
        </w:trPr>
        <w:tc>
          <w:tcPr>
            <w:tcW w:w="2405" w:type="dxa"/>
          </w:tcPr>
          <w:p w14:paraId="65FA10CB" w14:textId="77777777" w:rsidR="0015660E" w:rsidRPr="006E1B27" w:rsidRDefault="0015660E" w:rsidP="00D75A24">
            <w:pPr>
              <w:pStyle w:val="SPLinfo"/>
              <w:rPr>
                <w:i w:val="0"/>
                <w:iCs/>
              </w:rPr>
            </w:pPr>
            <w:r w:rsidRPr="006E1B27">
              <w:rPr>
                <w:i w:val="0"/>
                <w:iCs/>
              </w:rPr>
              <w:t>Postconditie</w:t>
            </w:r>
          </w:p>
        </w:tc>
        <w:tc>
          <w:tcPr>
            <w:tcW w:w="6657" w:type="dxa"/>
          </w:tcPr>
          <w:p w14:paraId="45631BCE" w14:textId="5E3A3734" w:rsidR="0015660E" w:rsidRPr="006E1B27" w:rsidRDefault="3F81E3B7" w:rsidP="353FA783">
            <w:pPr>
              <w:pStyle w:val="SPLinfo"/>
              <w:rPr>
                <w:i w:val="0"/>
              </w:rPr>
            </w:pPr>
            <w:r w:rsidRPr="353FA783">
              <w:rPr>
                <w:i w:val="0"/>
              </w:rPr>
              <w:t xml:space="preserve">Game is opgestart </w:t>
            </w:r>
          </w:p>
        </w:tc>
      </w:tr>
    </w:tbl>
    <w:p w14:paraId="7D0AAB5A" w14:textId="47C3082B" w:rsidR="0015660E" w:rsidRDefault="0015660E" w:rsidP="00302DD0">
      <w:pPr>
        <w:pStyle w:val="Geenafstand"/>
      </w:pPr>
    </w:p>
    <w:p w14:paraId="1AE48C33" w14:textId="6536CF13" w:rsidR="00D92460" w:rsidRPr="006E1B27" w:rsidRDefault="00D92460" w:rsidP="00D92460">
      <w:pPr>
        <w:pStyle w:val="Geenafstand"/>
        <w:rPr>
          <w:iCs/>
        </w:rPr>
      </w:pPr>
    </w:p>
    <w:tbl>
      <w:tblPr>
        <w:tblStyle w:val="Rastertabel4-Accent1"/>
        <w:tblW w:w="0" w:type="auto"/>
        <w:tblLook w:val="0400" w:firstRow="0" w:lastRow="0" w:firstColumn="0" w:lastColumn="0" w:noHBand="0" w:noVBand="1"/>
      </w:tblPr>
      <w:tblGrid>
        <w:gridCol w:w="2405"/>
        <w:gridCol w:w="6657"/>
      </w:tblGrid>
      <w:tr w:rsidR="00D92460" w:rsidRPr="006E1B27" w14:paraId="630182C0"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4CE32E75" w14:textId="3605B5F7" w:rsidR="00D92460" w:rsidRPr="006E1B27" w:rsidRDefault="00D92460" w:rsidP="00D75A24">
            <w:pPr>
              <w:pStyle w:val="SPLinfo"/>
              <w:rPr>
                <w:i w:val="0"/>
                <w:iCs/>
              </w:rPr>
            </w:pPr>
            <w:r w:rsidRPr="006E1B27">
              <w:rPr>
                <w:i w:val="0"/>
                <w:iCs/>
              </w:rPr>
              <w:t>Naam van de functie</w:t>
            </w:r>
          </w:p>
        </w:tc>
        <w:tc>
          <w:tcPr>
            <w:tcW w:w="6657" w:type="dxa"/>
          </w:tcPr>
          <w:p w14:paraId="427A259B" w14:textId="0D733A36" w:rsidR="00D92460" w:rsidRPr="006E1B27" w:rsidRDefault="00A14792" w:rsidP="00D75A24">
            <w:pPr>
              <w:pStyle w:val="SPLinfo"/>
              <w:rPr>
                <w:i w:val="0"/>
                <w:iCs/>
              </w:rPr>
            </w:pPr>
            <w:r>
              <w:rPr>
                <w:i w:val="0"/>
                <w:iCs/>
              </w:rPr>
              <w:t>slider</w:t>
            </w:r>
          </w:p>
        </w:tc>
      </w:tr>
      <w:tr w:rsidR="00FC27D5" w:rsidRPr="006E1B27" w14:paraId="2CC8C8F6" w14:textId="77777777" w:rsidTr="00D75A24">
        <w:tc>
          <w:tcPr>
            <w:tcW w:w="2405" w:type="dxa"/>
          </w:tcPr>
          <w:p w14:paraId="4BACA5C2" w14:textId="12BB0067" w:rsidR="00FC27D5" w:rsidRPr="006E1B27" w:rsidRDefault="00FC27D5" w:rsidP="00D75A24">
            <w:pPr>
              <w:pStyle w:val="SPLinfo"/>
              <w:rPr>
                <w:i w:val="0"/>
                <w:iCs/>
              </w:rPr>
            </w:pPr>
            <w:proofErr w:type="spellStart"/>
            <w:r>
              <w:rPr>
                <w:i w:val="0"/>
                <w:iCs/>
              </w:rPr>
              <w:t>MoSCoW</w:t>
            </w:r>
            <w:proofErr w:type="spellEnd"/>
          </w:p>
        </w:tc>
        <w:tc>
          <w:tcPr>
            <w:tcW w:w="6657" w:type="dxa"/>
          </w:tcPr>
          <w:p w14:paraId="395FD706" w14:textId="62BBDBFE" w:rsidR="00FC27D5" w:rsidRDefault="00FC27D5" w:rsidP="00D75A24">
            <w:pPr>
              <w:pStyle w:val="SPLinfo"/>
              <w:rPr>
                <w:i w:val="0"/>
                <w:iCs/>
              </w:rPr>
            </w:pPr>
            <w:proofErr w:type="spellStart"/>
            <w:r>
              <w:rPr>
                <w:i w:val="0"/>
                <w:iCs/>
              </w:rPr>
              <w:t>Should</w:t>
            </w:r>
            <w:proofErr w:type="spellEnd"/>
            <w:r>
              <w:rPr>
                <w:i w:val="0"/>
                <w:iCs/>
              </w:rPr>
              <w:t xml:space="preserve"> </w:t>
            </w:r>
          </w:p>
        </w:tc>
      </w:tr>
      <w:tr w:rsidR="00D92460" w:rsidRPr="006E1B27" w14:paraId="12027EDB"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4C01D89D" w14:textId="77777777" w:rsidR="00D92460" w:rsidRPr="006E1B27" w:rsidRDefault="00D92460" w:rsidP="00D75A24">
            <w:pPr>
              <w:pStyle w:val="SPLinfo"/>
              <w:rPr>
                <w:i w:val="0"/>
                <w:iCs/>
              </w:rPr>
            </w:pPr>
            <w:r w:rsidRPr="006E1B27">
              <w:rPr>
                <w:i w:val="0"/>
                <w:iCs/>
              </w:rPr>
              <w:t>Actor</w:t>
            </w:r>
          </w:p>
        </w:tc>
        <w:tc>
          <w:tcPr>
            <w:tcW w:w="6657" w:type="dxa"/>
          </w:tcPr>
          <w:p w14:paraId="7DDFE935" w14:textId="77777777" w:rsidR="00D92460" w:rsidRPr="006E1B27" w:rsidRDefault="00D92460" w:rsidP="00D75A24">
            <w:pPr>
              <w:pStyle w:val="SPLinfo"/>
              <w:rPr>
                <w:i w:val="0"/>
                <w:iCs/>
              </w:rPr>
            </w:pPr>
            <w:proofErr w:type="spellStart"/>
            <w:r w:rsidRPr="006E1B27">
              <w:rPr>
                <w:i w:val="0"/>
                <w:iCs/>
              </w:rPr>
              <w:t>Admin</w:t>
            </w:r>
            <w:proofErr w:type="spellEnd"/>
            <w:r w:rsidRPr="006E1B27">
              <w:rPr>
                <w:i w:val="0"/>
                <w:iCs/>
              </w:rPr>
              <w:t xml:space="preserve">, gebruiker </w:t>
            </w:r>
          </w:p>
        </w:tc>
      </w:tr>
      <w:tr w:rsidR="00D92460" w:rsidRPr="006E1B27" w14:paraId="254DE404" w14:textId="77777777" w:rsidTr="00D75A24">
        <w:tc>
          <w:tcPr>
            <w:tcW w:w="2405" w:type="dxa"/>
          </w:tcPr>
          <w:p w14:paraId="04C960EB" w14:textId="77777777" w:rsidR="00D92460" w:rsidRPr="006E1B27" w:rsidRDefault="00D92460" w:rsidP="00D75A24">
            <w:pPr>
              <w:pStyle w:val="SPLinfo"/>
              <w:rPr>
                <w:i w:val="0"/>
                <w:iCs/>
              </w:rPr>
            </w:pPr>
            <w:r w:rsidRPr="006E1B27">
              <w:rPr>
                <w:i w:val="0"/>
                <w:iCs/>
              </w:rPr>
              <w:t>Preconditie</w:t>
            </w:r>
          </w:p>
        </w:tc>
        <w:tc>
          <w:tcPr>
            <w:tcW w:w="6657" w:type="dxa"/>
          </w:tcPr>
          <w:p w14:paraId="3C97C42E" w14:textId="2D912F5E" w:rsidR="00D92460" w:rsidRPr="006E1B27" w:rsidRDefault="00CD7B24" w:rsidP="00D75A24">
            <w:pPr>
              <w:pStyle w:val="SPLinfo"/>
              <w:rPr>
                <w:i w:val="0"/>
                <w:iCs/>
              </w:rPr>
            </w:pPr>
            <w:r>
              <w:rPr>
                <w:i w:val="0"/>
                <w:iCs/>
              </w:rPr>
              <w:t>Op de homepage staat een afbeelding</w:t>
            </w:r>
          </w:p>
        </w:tc>
      </w:tr>
      <w:tr w:rsidR="00D92460" w:rsidRPr="006E1B27" w14:paraId="7C935904"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383135FC" w14:textId="3863B7BB" w:rsidR="00D92460" w:rsidRPr="006E1B27" w:rsidRDefault="00D92460" w:rsidP="00D75A24">
            <w:pPr>
              <w:pStyle w:val="SPLinfo"/>
              <w:rPr>
                <w:i w:val="0"/>
                <w:iCs/>
              </w:rPr>
            </w:pPr>
            <w:r w:rsidRPr="006E1B27">
              <w:rPr>
                <w:i w:val="0"/>
                <w:iCs/>
              </w:rPr>
              <w:t>Beschrijving</w:t>
            </w:r>
          </w:p>
        </w:tc>
        <w:tc>
          <w:tcPr>
            <w:tcW w:w="6657" w:type="dxa"/>
          </w:tcPr>
          <w:p w14:paraId="52F0D7CB" w14:textId="295358AE" w:rsidR="00D92460" w:rsidRPr="006E1B27" w:rsidRDefault="005D18F4" w:rsidP="00D75A24">
            <w:pPr>
              <w:pStyle w:val="SPLinfo"/>
              <w:rPr>
                <w:i w:val="0"/>
                <w:iCs/>
              </w:rPr>
            </w:pPr>
            <w:r>
              <w:rPr>
                <w:i w:val="0"/>
                <w:iCs/>
              </w:rPr>
              <w:t>De afbeelding veranderd als je op het linker of rechter pijltje klikt</w:t>
            </w:r>
          </w:p>
        </w:tc>
      </w:tr>
      <w:tr w:rsidR="00D92460" w:rsidRPr="006E1B27" w14:paraId="3F0C89EC" w14:textId="77777777" w:rsidTr="00D75A24">
        <w:tc>
          <w:tcPr>
            <w:tcW w:w="2405" w:type="dxa"/>
          </w:tcPr>
          <w:p w14:paraId="3BCAD93A" w14:textId="77777777" w:rsidR="00D92460" w:rsidRPr="006E1B27" w:rsidRDefault="00D92460" w:rsidP="00D75A24">
            <w:pPr>
              <w:pStyle w:val="SPLinfo"/>
              <w:rPr>
                <w:i w:val="0"/>
                <w:iCs/>
              </w:rPr>
            </w:pPr>
            <w:r w:rsidRPr="006E1B27">
              <w:rPr>
                <w:i w:val="0"/>
                <w:iCs/>
              </w:rPr>
              <w:t>Uitzonderingen</w:t>
            </w:r>
          </w:p>
        </w:tc>
        <w:tc>
          <w:tcPr>
            <w:tcW w:w="6657" w:type="dxa"/>
          </w:tcPr>
          <w:p w14:paraId="6FFC59C3" w14:textId="68BE5708" w:rsidR="00D92460" w:rsidRPr="006E1B27" w:rsidRDefault="00C03604" w:rsidP="00D75A24">
            <w:pPr>
              <w:pStyle w:val="SPLinfo"/>
              <w:rPr>
                <w:i w:val="0"/>
                <w:iCs/>
              </w:rPr>
            </w:pPr>
            <w:r>
              <w:rPr>
                <w:i w:val="0"/>
                <w:iCs/>
              </w:rPr>
              <w:t>Bij de laatste foto begint het weer vanaf de eerste foto (loop)</w:t>
            </w:r>
          </w:p>
        </w:tc>
      </w:tr>
      <w:tr w:rsidR="00D92460" w:rsidRPr="006E1B27" w14:paraId="42105EAA"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5F13F4C7" w14:textId="77777777" w:rsidR="00D92460" w:rsidRPr="006E1B27" w:rsidRDefault="00D92460" w:rsidP="00D75A24">
            <w:pPr>
              <w:pStyle w:val="SPLinfo"/>
              <w:rPr>
                <w:i w:val="0"/>
                <w:iCs/>
              </w:rPr>
            </w:pPr>
            <w:r w:rsidRPr="006E1B27">
              <w:rPr>
                <w:i w:val="0"/>
                <w:iCs/>
              </w:rPr>
              <w:t>Postconditie</w:t>
            </w:r>
          </w:p>
        </w:tc>
        <w:tc>
          <w:tcPr>
            <w:tcW w:w="6657" w:type="dxa"/>
          </w:tcPr>
          <w:p w14:paraId="1BA27287" w14:textId="7F7E97B7" w:rsidR="00D92460" w:rsidRPr="006E1B27" w:rsidRDefault="005D18F4" w:rsidP="00D75A24">
            <w:pPr>
              <w:pStyle w:val="SPLinfo"/>
              <w:rPr>
                <w:i w:val="0"/>
                <w:iCs/>
              </w:rPr>
            </w:pPr>
            <w:r>
              <w:rPr>
                <w:i w:val="0"/>
                <w:iCs/>
              </w:rPr>
              <w:t>Afbeelding is veranderd</w:t>
            </w:r>
          </w:p>
        </w:tc>
      </w:tr>
    </w:tbl>
    <w:p w14:paraId="2CB68B2E" w14:textId="77777777" w:rsidR="004E1CF4" w:rsidRDefault="004E1CF4" w:rsidP="004E1CF4">
      <w:pPr>
        <w:pStyle w:val="Geenafstand"/>
        <w:rPr>
          <w:iCs/>
        </w:rPr>
      </w:pPr>
    </w:p>
    <w:p w14:paraId="1ADB23B4" w14:textId="77777777" w:rsidR="005D18F4" w:rsidRDefault="005D18F4" w:rsidP="005D18F4">
      <w:pPr>
        <w:pStyle w:val="Geenafstand"/>
      </w:pPr>
    </w:p>
    <w:p w14:paraId="63F57A7E" w14:textId="77777777" w:rsidR="005D18F4" w:rsidRPr="006E1B27" w:rsidRDefault="005D18F4" w:rsidP="005D18F4">
      <w:pPr>
        <w:pStyle w:val="Geenafstand"/>
        <w:rPr>
          <w:iCs/>
        </w:rPr>
      </w:pPr>
    </w:p>
    <w:tbl>
      <w:tblPr>
        <w:tblStyle w:val="Rastertabel4-Accent1"/>
        <w:tblW w:w="0" w:type="auto"/>
        <w:tblLook w:val="0400" w:firstRow="0" w:lastRow="0" w:firstColumn="0" w:lastColumn="0" w:noHBand="0" w:noVBand="1"/>
      </w:tblPr>
      <w:tblGrid>
        <w:gridCol w:w="2405"/>
        <w:gridCol w:w="6657"/>
      </w:tblGrid>
      <w:tr w:rsidR="005D18F4" w:rsidRPr="006E1B27" w14:paraId="1BFE3C2D"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5B692643" w14:textId="77777777" w:rsidR="005D18F4" w:rsidRPr="006E1B27" w:rsidRDefault="005D18F4" w:rsidP="00C25517">
            <w:pPr>
              <w:pStyle w:val="SPLinfo"/>
              <w:rPr>
                <w:i w:val="0"/>
                <w:iCs/>
              </w:rPr>
            </w:pPr>
            <w:r w:rsidRPr="006E1B27">
              <w:rPr>
                <w:i w:val="0"/>
                <w:iCs/>
              </w:rPr>
              <w:t>Naam van de functie</w:t>
            </w:r>
          </w:p>
        </w:tc>
        <w:tc>
          <w:tcPr>
            <w:tcW w:w="6657" w:type="dxa"/>
          </w:tcPr>
          <w:p w14:paraId="6BEDC728" w14:textId="5605CD6A" w:rsidR="005D18F4" w:rsidRPr="006E1B27" w:rsidRDefault="00396B66" w:rsidP="00C25517">
            <w:pPr>
              <w:pStyle w:val="SPLinfo"/>
              <w:rPr>
                <w:i w:val="0"/>
                <w:iCs/>
              </w:rPr>
            </w:pPr>
            <w:r>
              <w:rPr>
                <w:i w:val="0"/>
                <w:iCs/>
              </w:rPr>
              <w:t>Afbeeldingen met link</w:t>
            </w:r>
          </w:p>
        </w:tc>
      </w:tr>
      <w:tr w:rsidR="00FC27D5" w:rsidRPr="006E1B27" w14:paraId="1C68E357" w14:textId="77777777" w:rsidTr="00C25517">
        <w:tc>
          <w:tcPr>
            <w:tcW w:w="2405" w:type="dxa"/>
          </w:tcPr>
          <w:p w14:paraId="64E8923E" w14:textId="1BECF5FE" w:rsidR="00FC27D5" w:rsidRPr="006E1B27" w:rsidRDefault="00FC27D5" w:rsidP="00C25517">
            <w:pPr>
              <w:pStyle w:val="SPLinfo"/>
              <w:rPr>
                <w:i w:val="0"/>
                <w:iCs/>
              </w:rPr>
            </w:pPr>
            <w:proofErr w:type="spellStart"/>
            <w:r>
              <w:rPr>
                <w:i w:val="0"/>
                <w:iCs/>
              </w:rPr>
              <w:t>MoSCoW</w:t>
            </w:r>
            <w:proofErr w:type="spellEnd"/>
          </w:p>
        </w:tc>
        <w:tc>
          <w:tcPr>
            <w:tcW w:w="6657" w:type="dxa"/>
          </w:tcPr>
          <w:p w14:paraId="493F4C8F" w14:textId="5063553B" w:rsidR="00FC27D5" w:rsidRDefault="00FC27D5" w:rsidP="00C25517">
            <w:pPr>
              <w:pStyle w:val="SPLinfo"/>
              <w:rPr>
                <w:i w:val="0"/>
                <w:iCs/>
              </w:rPr>
            </w:pPr>
            <w:proofErr w:type="spellStart"/>
            <w:r>
              <w:rPr>
                <w:i w:val="0"/>
                <w:iCs/>
              </w:rPr>
              <w:t>Should</w:t>
            </w:r>
            <w:proofErr w:type="spellEnd"/>
            <w:r>
              <w:rPr>
                <w:i w:val="0"/>
                <w:iCs/>
              </w:rPr>
              <w:t xml:space="preserve"> </w:t>
            </w:r>
          </w:p>
        </w:tc>
      </w:tr>
      <w:tr w:rsidR="005D18F4" w:rsidRPr="006E1B27" w14:paraId="294BAB5B"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03573A88" w14:textId="77777777" w:rsidR="005D18F4" w:rsidRPr="006E1B27" w:rsidRDefault="005D18F4" w:rsidP="00C25517">
            <w:pPr>
              <w:pStyle w:val="SPLinfo"/>
              <w:rPr>
                <w:i w:val="0"/>
                <w:iCs/>
              </w:rPr>
            </w:pPr>
            <w:r w:rsidRPr="006E1B27">
              <w:rPr>
                <w:i w:val="0"/>
                <w:iCs/>
              </w:rPr>
              <w:t>Actor</w:t>
            </w:r>
          </w:p>
        </w:tc>
        <w:tc>
          <w:tcPr>
            <w:tcW w:w="6657" w:type="dxa"/>
          </w:tcPr>
          <w:p w14:paraId="446D1F04" w14:textId="77777777" w:rsidR="005D18F4" w:rsidRPr="006E1B27" w:rsidRDefault="005D18F4" w:rsidP="00C25517">
            <w:pPr>
              <w:pStyle w:val="SPLinfo"/>
              <w:rPr>
                <w:i w:val="0"/>
                <w:iCs/>
              </w:rPr>
            </w:pPr>
            <w:proofErr w:type="spellStart"/>
            <w:r w:rsidRPr="006E1B27">
              <w:rPr>
                <w:i w:val="0"/>
                <w:iCs/>
              </w:rPr>
              <w:t>Admin</w:t>
            </w:r>
            <w:proofErr w:type="spellEnd"/>
            <w:r w:rsidRPr="006E1B27">
              <w:rPr>
                <w:i w:val="0"/>
                <w:iCs/>
              </w:rPr>
              <w:t xml:space="preserve">, gebruiker </w:t>
            </w:r>
          </w:p>
        </w:tc>
      </w:tr>
      <w:tr w:rsidR="005D18F4" w:rsidRPr="006E1B27" w14:paraId="2D5DA576" w14:textId="77777777" w:rsidTr="00C25517">
        <w:tc>
          <w:tcPr>
            <w:tcW w:w="2405" w:type="dxa"/>
          </w:tcPr>
          <w:p w14:paraId="56F97FCC" w14:textId="77777777" w:rsidR="005D18F4" w:rsidRPr="006E1B27" w:rsidRDefault="005D18F4" w:rsidP="00C25517">
            <w:pPr>
              <w:pStyle w:val="SPLinfo"/>
              <w:rPr>
                <w:i w:val="0"/>
                <w:iCs/>
              </w:rPr>
            </w:pPr>
            <w:r w:rsidRPr="006E1B27">
              <w:rPr>
                <w:i w:val="0"/>
                <w:iCs/>
              </w:rPr>
              <w:t>Preconditie</w:t>
            </w:r>
          </w:p>
        </w:tc>
        <w:tc>
          <w:tcPr>
            <w:tcW w:w="6657" w:type="dxa"/>
          </w:tcPr>
          <w:p w14:paraId="3CA8A8B9" w14:textId="77777777" w:rsidR="005D18F4" w:rsidRPr="006E1B27" w:rsidRDefault="005D18F4" w:rsidP="00C25517">
            <w:pPr>
              <w:pStyle w:val="SPLinfo"/>
              <w:rPr>
                <w:i w:val="0"/>
                <w:iCs/>
              </w:rPr>
            </w:pPr>
            <w:r>
              <w:rPr>
                <w:i w:val="0"/>
                <w:iCs/>
              </w:rPr>
              <w:t>Op de homepage staat een afbeelding</w:t>
            </w:r>
          </w:p>
        </w:tc>
      </w:tr>
      <w:tr w:rsidR="005D18F4" w:rsidRPr="006E1B27" w14:paraId="7F762F04"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7CA17B0D" w14:textId="77777777" w:rsidR="005D18F4" w:rsidRPr="006E1B27" w:rsidRDefault="005D18F4" w:rsidP="00C25517">
            <w:pPr>
              <w:pStyle w:val="SPLinfo"/>
              <w:rPr>
                <w:i w:val="0"/>
                <w:iCs/>
              </w:rPr>
            </w:pPr>
            <w:r w:rsidRPr="006E1B27">
              <w:rPr>
                <w:i w:val="0"/>
                <w:iCs/>
              </w:rPr>
              <w:t>Beschrijving</w:t>
            </w:r>
          </w:p>
        </w:tc>
        <w:tc>
          <w:tcPr>
            <w:tcW w:w="6657" w:type="dxa"/>
          </w:tcPr>
          <w:p w14:paraId="59FAA419" w14:textId="78956326" w:rsidR="005D18F4" w:rsidRPr="006E1B27" w:rsidRDefault="00396B66" w:rsidP="00C25517">
            <w:pPr>
              <w:pStyle w:val="SPLinfo"/>
              <w:rPr>
                <w:i w:val="0"/>
                <w:iCs/>
              </w:rPr>
            </w:pPr>
            <w:r>
              <w:rPr>
                <w:i w:val="0"/>
                <w:iCs/>
              </w:rPr>
              <w:t xml:space="preserve">Als je op de afbeelding klikt gaat deze naar </w:t>
            </w:r>
            <w:r w:rsidR="00E46FDC">
              <w:rPr>
                <w:i w:val="0"/>
                <w:iCs/>
              </w:rPr>
              <w:t>de game die te zien was op de afbeelding</w:t>
            </w:r>
          </w:p>
        </w:tc>
      </w:tr>
      <w:tr w:rsidR="005D18F4" w:rsidRPr="006E1B27" w14:paraId="197701B5" w14:textId="77777777" w:rsidTr="00C25517">
        <w:tc>
          <w:tcPr>
            <w:tcW w:w="2405" w:type="dxa"/>
          </w:tcPr>
          <w:p w14:paraId="73F6A7C8" w14:textId="77777777" w:rsidR="005D18F4" w:rsidRPr="006E1B27" w:rsidRDefault="005D18F4" w:rsidP="00C25517">
            <w:pPr>
              <w:pStyle w:val="SPLinfo"/>
              <w:rPr>
                <w:i w:val="0"/>
                <w:iCs/>
              </w:rPr>
            </w:pPr>
            <w:r w:rsidRPr="006E1B27">
              <w:rPr>
                <w:i w:val="0"/>
                <w:iCs/>
              </w:rPr>
              <w:t>Uitzonderingen</w:t>
            </w:r>
          </w:p>
        </w:tc>
        <w:tc>
          <w:tcPr>
            <w:tcW w:w="6657" w:type="dxa"/>
          </w:tcPr>
          <w:p w14:paraId="588FA342" w14:textId="3796179A" w:rsidR="005D18F4" w:rsidRPr="006E1B27" w:rsidRDefault="00012A55" w:rsidP="00C25517">
            <w:pPr>
              <w:pStyle w:val="SPLinfo"/>
              <w:rPr>
                <w:i w:val="0"/>
                <w:iCs/>
              </w:rPr>
            </w:pPr>
            <w:r>
              <w:rPr>
                <w:i w:val="0"/>
                <w:iCs/>
              </w:rPr>
              <w:t xml:space="preserve">Er kan geen verbinding gemaakt worden met </w:t>
            </w:r>
            <w:r w:rsidR="00C03604">
              <w:rPr>
                <w:i w:val="0"/>
                <w:iCs/>
              </w:rPr>
              <w:t>de game</w:t>
            </w:r>
          </w:p>
        </w:tc>
      </w:tr>
      <w:tr w:rsidR="005D18F4" w:rsidRPr="006E1B27" w14:paraId="104C2E90" w14:textId="77777777" w:rsidTr="00C25517">
        <w:trPr>
          <w:cnfStyle w:val="000000100000" w:firstRow="0" w:lastRow="0" w:firstColumn="0" w:lastColumn="0" w:oddVBand="0" w:evenVBand="0" w:oddHBand="1" w:evenHBand="0" w:firstRowFirstColumn="0" w:firstRowLastColumn="0" w:lastRowFirstColumn="0" w:lastRowLastColumn="0"/>
        </w:trPr>
        <w:tc>
          <w:tcPr>
            <w:tcW w:w="2405" w:type="dxa"/>
          </w:tcPr>
          <w:p w14:paraId="0589315C" w14:textId="77777777" w:rsidR="005D18F4" w:rsidRPr="006E1B27" w:rsidRDefault="005D18F4" w:rsidP="00C25517">
            <w:pPr>
              <w:pStyle w:val="SPLinfo"/>
              <w:rPr>
                <w:i w:val="0"/>
                <w:iCs/>
              </w:rPr>
            </w:pPr>
            <w:r w:rsidRPr="006E1B27">
              <w:rPr>
                <w:i w:val="0"/>
                <w:iCs/>
              </w:rPr>
              <w:t>Postconditie</w:t>
            </w:r>
          </w:p>
        </w:tc>
        <w:tc>
          <w:tcPr>
            <w:tcW w:w="6657" w:type="dxa"/>
          </w:tcPr>
          <w:p w14:paraId="7B37372A" w14:textId="712BA248" w:rsidR="005D18F4" w:rsidRPr="006E1B27" w:rsidRDefault="00EB3DAA" w:rsidP="00C25517">
            <w:pPr>
              <w:pStyle w:val="SPLinfo"/>
              <w:rPr>
                <w:i w:val="0"/>
                <w:iCs/>
              </w:rPr>
            </w:pPr>
            <w:r>
              <w:rPr>
                <w:i w:val="0"/>
                <w:iCs/>
              </w:rPr>
              <w:t>gamepage</w:t>
            </w:r>
          </w:p>
        </w:tc>
      </w:tr>
    </w:tbl>
    <w:p w14:paraId="39A78859" w14:textId="77777777" w:rsidR="0099662C" w:rsidRPr="006E1B27" w:rsidRDefault="0099662C" w:rsidP="0099662C">
      <w:pPr>
        <w:pStyle w:val="Geenafstand"/>
        <w:rPr>
          <w:iCs/>
        </w:rPr>
      </w:pPr>
    </w:p>
    <w:p w14:paraId="494F4AF3" w14:textId="77777777" w:rsidR="0099662C" w:rsidRPr="007A0E59" w:rsidRDefault="0099662C" w:rsidP="0099662C">
      <w:pPr>
        <w:pStyle w:val="Geenafstand"/>
      </w:pPr>
    </w:p>
    <w:tbl>
      <w:tblPr>
        <w:tblStyle w:val="Rastertabel4-Accent1"/>
        <w:tblW w:w="0" w:type="auto"/>
        <w:tblLook w:val="0400" w:firstRow="0" w:lastRow="0" w:firstColumn="0" w:lastColumn="0" w:noHBand="0" w:noVBand="1"/>
      </w:tblPr>
      <w:tblGrid>
        <w:gridCol w:w="2405"/>
        <w:gridCol w:w="6657"/>
      </w:tblGrid>
      <w:tr w:rsidR="0099662C" w:rsidRPr="006E1B27" w14:paraId="78DFAF8A"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01FB2AD7" w14:textId="77777777" w:rsidR="0099662C" w:rsidRPr="006E1B27" w:rsidRDefault="0099662C" w:rsidP="00D75A24">
            <w:pPr>
              <w:pStyle w:val="SPLinfo"/>
              <w:rPr>
                <w:i w:val="0"/>
                <w:iCs/>
              </w:rPr>
            </w:pPr>
            <w:r w:rsidRPr="006E1B27">
              <w:rPr>
                <w:i w:val="0"/>
                <w:iCs/>
              </w:rPr>
              <w:t>Naam van de functie</w:t>
            </w:r>
          </w:p>
        </w:tc>
        <w:tc>
          <w:tcPr>
            <w:tcW w:w="6657" w:type="dxa"/>
          </w:tcPr>
          <w:p w14:paraId="1BA7366D" w14:textId="6E433A82" w:rsidR="0099662C" w:rsidRPr="006E1B27" w:rsidRDefault="0099662C" w:rsidP="00D75A24">
            <w:pPr>
              <w:pStyle w:val="SPLinfo"/>
              <w:rPr>
                <w:i w:val="0"/>
                <w:iCs/>
              </w:rPr>
            </w:pPr>
            <w:r>
              <w:rPr>
                <w:i w:val="0"/>
                <w:iCs/>
              </w:rPr>
              <w:t>Exit</w:t>
            </w:r>
            <w:r w:rsidR="00EB3DAA">
              <w:rPr>
                <w:i w:val="0"/>
                <w:iCs/>
              </w:rPr>
              <w:t xml:space="preserve"> </w:t>
            </w:r>
            <w:r>
              <w:rPr>
                <w:i w:val="0"/>
                <w:iCs/>
              </w:rPr>
              <w:t>knop game</w:t>
            </w:r>
          </w:p>
        </w:tc>
      </w:tr>
      <w:tr w:rsidR="00FC27D5" w:rsidRPr="006E1B27" w14:paraId="7A707EA3" w14:textId="77777777" w:rsidTr="00D75A24">
        <w:tc>
          <w:tcPr>
            <w:tcW w:w="2405" w:type="dxa"/>
          </w:tcPr>
          <w:p w14:paraId="42FE333B" w14:textId="1ED12C63" w:rsidR="00FC27D5" w:rsidRPr="006E1B27" w:rsidRDefault="00FC27D5" w:rsidP="00D75A24">
            <w:pPr>
              <w:pStyle w:val="SPLinfo"/>
              <w:rPr>
                <w:i w:val="0"/>
                <w:iCs/>
              </w:rPr>
            </w:pPr>
            <w:proofErr w:type="spellStart"/>
            <w:r>
              <w:rPr>
                <w:i w:val="0"/>
                <w:iCs/>
              </w:rPr>
              <w:t>MoSCoW</w:t>
            </w:r>
            <w:proofErr w:type="spellEnd"/>
          </w:p>
        </w:tc>
        <w:tc>
          <w:tcPr>
            <w:tcW w:w="6657" w:type="dxa"/>
          </w:tcPr>
          <w:p w14:paraId="2D002AA3" w14:textId="15BB51DA" w:rsidR="00FC27D5" w:rsidRDefault="00FC27D5" w:rsidP="00D75A24">
            <w:pPr>
              <w:pStyle w:val="SPLinfo"/>
              <w:rPr>
                <w:i w:val="0"/>
                <w:iCs/>
              </w:rPr>
            </w:pPr>
            <w:r>
              <w:rPr>
                <w:i w:val="0"/>
                <w:iCs/>
              </w:rPr>
              <w:t xml:space="preserve">Must </w:t>
            </w:r>
          </w:p>
        </w:tc>
      </w:tr>
      <w:tr w:rsidR="0099662C" w:rsidRPr="006E1B27" w14:paraId="38E17A0F"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385E3DF7" w14:textId="77777777" w:rsidR="0099662C" w:rsidRPr="006E1B27" w:rsidRDefault="0099662C" w:rsidP="00D75A24">
            <w:pPr>
              <w:pStyle w:val="SPLinfo"/>
              <w:rPr>
                <w:i w:val="0"/>
                <w:iCs/>
              </w:rPr>
            </w:pPr>
            <w:r w:rsidRPr="006E1B27">
              <w:rPr>
                <w:i w:val="0"/>
                <w:iCs/>
              </w:rPr>
              <w:t>Actor</w:t>
            </w:r>
          </w:p>
        </w:tc>
        <w:tc>
          <w:tcPr>
            <w:tcW w:w="6657" w:type="dxa"/>
          </w:tcPr>
          <w:p w14:paraId="127BF7E3" w14:textId="77777777" w:rsidR="0099662C" w:rsidRPr="006E1B27" w:rsidRDefault="0099662C" w:rsidP="00D75A24">
            <w:pPr>
              <w:pStyle w:val="SPLinfo"/>
              <w:rPr>
                <w:i w:val="0"/>
                <w:iCs/>
              </w:rPr>
            </w:pPr>
            <w:proofErr w:type="spellStart"/>
            <w:r w:rsidRPr="006E1B27">
              <w:rPr>
                <w:i w:val="0"/>
                <w:iCs/>
              </w:rPr>
              <w:t>Admin</w:t>
            </w:r>
            <w:proofErr w:type="spellEnd"/>
            <w:r w:rsidRPr="006E1B27">
              <w:rPr>
                <w:i w:val="0"/>
                <w:iCs/>
              </w:rPr>
              <w:t xml:space="preserve">, gebruiker </w:t>
            </w:r>
          </w:p>
        </w:tc>
      </w:tr>
      <w:tr w:rsidR="0099662C" w:rsidRPr="006E1B27" w14:paraId="56558592" w14:textId="77777777" w:rsidTr="00D75A24">
        <w:tc>
          <w:tcPr>
            <w:tcW w:w="2405" w:type="dxa"/>
          </w:tcPr>
          <w:p w14:paraId="3D146CF0" w14:textId="77777777" w:rsidR="0099662C" w:rsidRPr="006E1B27" w:rsidRDefault="0099662C" w:rsidP="00D75A24">
            <w:pPr>
              <w:pStyle w:val="SPLinfo"/>
              <w:rPr>
                <w:i w:val="0"/>
                <w:iCs/>
              </w:rPr>
            </w:pPr>
            <w:r w:rsidRPr="006E1B27">
              <w:rPr>
                <w:i w:val="0"/>
                <w:iCs/>
              </w:rPr>
              <w:t>Preconditie</w:t>
            </w:r>
          </w:p>
        </w:tc>
        <w:tc>
          <w:tcPr>
            <w:tcW w:w="6657" w:type="dxa"/>
          </w:tcPr>
          <w:p w14:paraId="53A404B5" w14:textId="21551A0A" w:rsidR="0099662C" w:rsidRPr="006E1B27" w:rsidRDefault="0099662C" w:rsidP="00D75A24">
            <w:pPr>
              <w:pStyle w:val="SPLinfo"/>
              <w:rPr>
                <w:i w:val="0"/>
                <w:iCs/>
              </w:rPr>
            </w:pPr>
            <w:r>
              <w:rPr>
                <w:i w:val="0"/>
                <w:iCs/>
              </w:rPr>
              <w:t>In-game exit button</w:t>
            </w:r>
          </w:p>
        </w:tc>
      </w:tr>
      <w:tr w:rsidR="0099662C" w:rsidRPr="006E1B27" w14:paraId="57236074"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29F20882" w14:textId="77777777" w:rsidR="0099662C" w:rsidRPr="006E1B27" w:rsidRDefault="0099662C" w:rsidP="00D75A24">
            <w:pPr>
              <w:pStyle w:val="SPLinfo"/>
              <w:rPr>
                <w:i w:val="0"/>
                <w:iCs/>
              </w:rPr>
            </w:pPr>
            <w:r w:rsidRPr="006E1B27">
              <w:rPr>
                <w:i w:val="0"/>
                <w:iCs/>
              </w:rPr>
              <w:t>Beschrijving</w:t>
            </w:r>
          </w:p>
        </w:tc>
        <w:tc>
          <w:tcPr>
            <w:tcW w:w="6657" w:type="dxa"/>
          </w:tcPr>
          <w:p w14:paraId="453D2E3B" w14:textId="35009F39" w:rsidR="0099662C" w:rsidRPr="006E1B27" w:rsidRDefault="00EB3DAA" w:rsidP="00D75A24">
            <w:pPr>
              <w:pStyle w:val="SPLinfo"/>
              <w:rPr>
                <w:i w:val="0"/>
                <w:iCs/>
              </w:rPr>
            </w:pPr>
            <w:r>
              <w:rPr>
                <w:i w:val="0"/>
                <w:iCs/>
              </w:rPr>
              <w:t xml:space="preserve">Wanneer er op de button geklikt wordt </w:t>
            </w:r>
            <w:r w:rsidR="00426018">
              <w:rPr>
                <w:i w:val="0"/>
                <w:iCs/>
              </w:rPr>
              <w:t>stopt het spel en sluit deze af</w:t>
            </w:r>
            <w:r w:rsidR="0099662C">
              <w:rPr>
                <w:i w:val="0"/>
                <w:iCs/>
              </w:rPr>
              <w:t xml:space="preserve"> </w:t>
            </w:r>
          </w:p>
        </w:tc>
      </w:tr>
      <w:tr w:rsidR="0099662C" w:rsidRPr="006E1B27" w14:paraId="6D1E6D84" w14:textId="77777777" w:rsidTr="00D75A24">
        <w:tc>
          <w:tcPr>
            <w:tcW w:w="2405" w:type="dxa"/>
          </w:tcPr>
          <w:p w14:paraId="033825E0" w14:textId="77777777" w:rsidR="0099662C" w:rsidRPr="006E1B27" w:rsidRDefault="0099662C" w:rsidP="00D75A24">
            <w:pPr>
              <w:pStyle w:val="SPLinfo"/>
              <w:rPr>
                <w:i w:val="0"/>
                <w:iCs/>
              </w:rPr>
            </w:pPr>
            <w:r w:rsidRPr="006E1B27">
              <w:rPr>
                <w:i w:val="0"/>
                <w:iCs/>
              </w:rPr>
              <w:t>Uitzonderingen</w:t>
            </w:r>
          </w:p>
        </w:tc>
        <w:tc>
          <w:tcPr>
            <w:tcW w:w="6657" w:type="dxa"/>
          </w:tcPr>
          <w:p w14:paraId="1C11ACC9" w14:textId="5D66BB78" w:rsidR="0099662C" w:rsidRPr="0099662C" w:rsidRDefault="00ED044F" w:rsidP="00D75A24">
            <w:pPr>
              <w:pStyle w:val="SPLinfo"/>
              <w:rPr>
                <w:i w:val="0"/>
                <w:iCs/>
              </w:rPr>
            </w:pPr>
            <w:r>
              <w:rPr>
                <w:i w:val="0"/>
                <w:iCs/>
              </w:rPr>
              <w:t xml:space="preserve">Wanneer de game aan het opstarten is, is de exit button </w:t>
            </w:r>
            <w:proofErr w:type="spellStart"/>
            <w:r>
              <w:rPr>
                <w:i w:val="0"/>
                <w:iCs/>
              </w:rPr>
              <w:t>disabled</w:t>
            </w:r>
            <w:proofErr w:type="spellEnd"/>
          </w:p>
        </w:tc>
      </w:tr>
      <w:tr w:rsidR="0099662C" w:rsidRPr="006E1B27" w14:paraId="5FA28C54" w14:textId="77777777" w:rsidTr="00D75A24">
        <w:trPr>
          <w:cnfStyle w:val="000000100000" w:firstRow="0" w:lastRow="0" w:firstColumn="0" w:lastColumn="0" w:oddVBand="0" w:evenVBand="0" w:oddHBand="1" w:evenHBand="0" w:firstRowFirstColumn="0" w:firstRowLastColumn="0" w:lastRowFirstColumn="0" w:lastRowLastColumn="0"/>
        </w:trPr>
        <w:tc>
          <w:tcPr>
            <w:tcW w:w="2405" w:type="dxa"/>
          </w:tcPr>
          <w:p w14:paraId="435C5145" w14:textId="77777777" w:rsidR="0099662C" w:rsidRPr="006E1B27" w:rsidRDefault="0099662C" w:rsidP="00D75A24">
            <w:pPr>
              <w:pStyle w:val="SPLinfo"/>
              <w:rPr>
                <w:i w:val="0"/>
                <w:iCs/>
              </w:rPr>
            </w:pPr>
            <w:r w:rsidRPr="006E1B27">
              <w:rPr>
                <w:i w:val="0"/>
                <w:iCs/>
              </w:rPr>
              <w:t>Postconditie</w:t>
            </w:r>
          </w:p>
        </w:tc>
        <w:tc>
          <w:tcPr>
            <w:tcW w:w="6657" w:type="dxa"/>
          </w:tcPr>
          <w:p w14:paraId="47A6A8B2" w14:textId="170F97CF" w:rsidR="0099662C" w:rsidRPr="006E1B27" w:rsidRDefault="0099662C" w:rsidP="00D75A24">
            <w:pPr>
              <w:pStyle w:val="SPLinfo"/>
              <w:rPr>
                <w:i w:val="0"/>
                <w:iCs/>
              </w:rPr>
            </w:pPr>
            <w:r>
              <w:rPr>
                <w:i w:val="0"/>
                <w:iCs/>
              </w:rPr>
              <w:t>keuzemenu games</w:t>
            </w:r>
          </w:p>
        </w:tc>
      </w:tr>
    </w:tbl>
    <w:p w14:paraId="79EE6048" w14:textId="77777777" w:rsidR="0099662C" w:rsidRPr="006E1B27" w:rsidRDefault="0099662C" w:rsidP="0099662C">
      <w:pPr>
        <w:pStyle w:val="Geenafstand"/>
        <w:rPr>
          <w:iCs/>
        </w:rPr>
      </w:pPr>
    </w:p>
    <w:p w14:paraId="48F0AE54" w14:textId="77777777" w:rsidR="0099662C" w:rsidRPr="007A0E59" w:rsidRDefault="0099662C" w:rsidP="0099662C">
      <w:pPr>
        <w:pStyle w:val="Geenafstand"/>
      </w:pPr>
    </w:p>
    <w:p w14:paraId="05274372" w14:textId="54F91665" w:rsidR="0099662C" w:rsidRPr="007A0E59" w:rsidRDefault="0099662C" w:rsidP="0099662C">
      <w:pPr>
        <w:pStyle w:val="Geenafstand"/>
      </w:pPr>
    </w:p>
    <w:p w14:paraId="201D30C4" w14:textId="62247761" w:rsidR="00D92460" w:rsidRPr="007A0E59" w:rsidRDefault="00D92460" w:rsidP="00302DD0">
      <w:pPr>
        <w:pStyle w:val="Geenafstand"/>
      </w:pPr>
    </w:p>
    <w:p w14:paraId="578ABCDC" w14:textId="1B811D8B" w:rsidR="00302DD0" w:rsidRDefault="00302DD0" w:rsidP="00302DD0">
      <w:pPr>
        <w:pStyle w:val="Kop3"/>
      </w:pPr>
      <w:bookmarkStart w:id="23" w:name="_Toc2080255"/>
      <w:commentRangeStart w:id="24"/>
      <w:proofErr w:type="spellStart"/>
      <w:r w:rsidRPr="007A0E59">
        <w:t>Wireframe</w:t>
      </w:r>
      <w:bookmarkEnd w:id="23"/>
      <w:commentRangeEnd w:id="24"/>
      <w:proofErr w:type="spellEnd"/>
      <w:r w:rsidR="00A2435F">
        <w:rPr>
          <w:rStyle w:val="Verwijzingopmerking"/>
          <w:rFonts w:asciiTheme="minorHAnsi" w:eastAsiaTheme="minorHAnsi" w:hAnsiTheme="minorHAnsi" w:cstheme="minorBidi"/>
          <w:color w:val="auto"/>
        </w:rPr>
        <w:commentReference w:id="24"/>
      </w:r>
    </w:p>
    <w:p w14:paraId="3571A94C" w14:textId="63808911" w:rsidR="000008AB" w:rsidRPr="000008AB" w:rsidRDefault="000008AB" w:rsidP="000008AB">
      <w:pPr>
        <w:pStyle w:val="SPLinfo"/>
      </w:pPr>
      <w:r w:rsidRPr="00F9570A">
        <w:t xml:space="preserve">Geef in </w:t>
      </w:r>
      <w:r>
        <w:t>een</w:t>
      </w:r>
      <w:r w:rsidRPr="00F9570A">
        <w:t xml:space="preserve"> schets aan hoe de </w:t>
      </w:r>
      <w:r>
        <w:t>beschreven</w:t>
      </w:r>
      <w:r w:rsidRPr="00F9570A">
        <w:t xml:space="preserve"> </w:t>
      </w:r>
      <w:r w:rsidR="004B0D95">
        <w:t xml:space="preserve">applicatie </w:t>
      </w:r>
      <w:r w:rsidRPr="00F9570A">
        <w:t>er</w:t>
      </w:r>
      <w:r>
        <w:t xml:space="preserve"> ongeveer</w:t>
      </w:r>
      <w:r w:rsidR="004B0D95">
        <w:t xml:space="preserve"> uit gaat </w:t>
      </w:r>
      <w:r w:rsidRPr="00F9570A">
        <w:t xml:space="preserve">zien. In deze schets moeten duidelijk de </w:t>
      </w:r>
      <w:r w:rsidR="00DA3967">
        <w:t>lay-out</w:t>
      </w:r>
      <w:r w:rsidR="002F12AB">
        <w:t>, de velden</w:t>
      </w:r>
      <w:r>
        <w:t xml:space="preserve"> en de bediening van de applicatie naar</w:t>
      </w:r>
      <w:r w:rsidRPr="00F9570A">
        <w:t xml:space="preserve"> voren komen.</w:t>
      </w:r>
    </w:p>
    <w:p w14:paraId="64788F57" w14:textId="3644DF89" w:rsidR="00302DD0" w:rsidRPr="007A0E59" w:rsidRDefault="00A63F83" w:rsidP="00302DD0">
      <w:pPr>
        <w:pStyle w:val="Geenafstand"/>
      </w:pPr>
      <w:r w:rsidRPr="00231720">
        <w:rPr>
          <w:noProof/>
        </w:rPr>
        <w:lastRenderedPageBreak/>
        <w:drawing>
          <wp:anchor distT="0" distB="0" distL="114300" distR="114300" simplePos="0" relativeHeight="251764224" behindDoc="0" locked="0" layoutInCell="1" allowOverlap="1" wp14:anchorId="1617D997" wp14:editId="76410F63">
            <wp:simplePos x="0" y="0"/>
            <wp:positionH relativeFrom="column">
              <wp:posOffset>-125725</wp:posOffset>
            </wp:positionH>
            <wp:positionV relativeFrom="page">
              <wp:posOffset>898637</wp:posOffset>
            </wp:positionV>
            <wp:extent cx="2504440" cy="1735455"/>
            <wp:effectExtent l="0" t="0" r="0" b="0"/>
            <wp:wrapThrough wrapText="bothSides">
              <wp:wrapPolygon edited="0">
                <wp:start x="0" y="0"/>
                <wp:lineTo x="0" y="21339"/>
                <wp:lineTo x="21359" y="21339"/>
                <wp:lineTo x="21359" y="0"/>
                <wp:lineTo x="0" y="0"/>
              </wp:wrapPolygon>
            </wp:wrapThrough>
            <wp:docPr id="13" name="Afbeelding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504440" cy="1735455"/>
                    </a:xfrm>
                    <a:prstGeom prst="rect">
                      <a:avLst/>
                    </a:prstGeom>
                  </pic:spPr>
                </pic:pic>
              </a:graphicData>
            </a:graphic>
            <wp14:sizeRelH relativeFrom="margin">
              <wp14:pctWidth>0</wp14:pctWidth>
            </wp14:sizeRelH>
            <wp14:sizeRelV relativeFrom="margin">
              <wp14:pctHeight>0</wp14:pctHeight>
            </wp14:sizeRelV>
          </wp:anchor>
        </w:drawing>
      </w:r>
      <w:r w:rsidR="006309A9" w:rsidRPr="006309A9">
        <w:rPr>
          <w:noProof/>
        </w:rPr>
        <w:t xml:space="preserve"> </w:t>
      </w:r>
    </w:p>
    <w:p w14:paraId="77B25D1A" w14:textId="1E5B7930" w:rsidR="008E2CF0" w:rsidRDefault="008E2CF0" w:rsidP="00C72A17">
      <w:pPr>
        <w:jc w:val="center"/>
        <w:rPr>
          <w:noProof/>
        </w:rPr>
      </w:pPr>
    </w:p>
    <w:p w14:paraId="001FF3E5" w14:textId="7013A167" w:rsidR="00793C80" w:rsidRPr="00A73A84" w:rsidRDefault="00A73A84" w:rsidP="00C72A17">
      <w:pPr>
        <w:jc w:val="center"/>
        <w:rPr>
          <w:lang w:val="en-GB"/>
        </w:rPr>
      </w:pPr>
      <w:r>
        <w:rPr>
          <w:noProof/>
        </w:rPr>
        <w:sym w:font="Wingdings" w:char="F0DF"/>
      </w:r>
      <w:r w:rsidR="009948AA" w:rsidRPr="00A73A84">
        <w:rPr>
          <w:noProof/>
          <w:lang w:val="en-GB"/>
        </w:rPr>
        <w:t>Nav-bar</w:t>
      </w:r>
      <w:r w:rsidR="007241EA" w:rsidRPr="00A73A84">
        <w:rPr>
          <w:noProof/>
          <w:lang w:val="en-GB"/>
        </w:rPr>
        <w:t xml:space="preserve"> </w:t>
      </w:r>
    </w:p>
    <w:p w14:paraId="64DC5242" w14:textId="430A37A2" w:rsidR="00793C80" w:rsidRPr="00A73A84" w:rsidRDefault="00793C80" w:rsidP="00C72A17">
      <w:pPr>
        <w:jc w:val="center"/>
        <w:rPr>
          <w:lang w:val="en-GB"/>
        </w:rPr>
      </w:pPr>
    </w:p>
    <w:p w14:paraId="2EF1E8DB" w14:textId="02468F44" w:rsidR="00A826E9" w:rsidRPr="00A73A84" w:rsidRDefault="00A826E9" w:rsidP="00C72A17">
      <w:pPr>
        <w:jc w:val="center"/>
        <w:rPr>
          <w:lang w:val="en-GB"/>
        </w:rPr>
      </w:pPr>
    </w:p>
    <w:p w14:paraId="4D666C12" w14:textId="39661A94" w:rsidR="00A826E9" w:rsidRPr="00A73A84" w:rsidRDefault="00A826E9" w:rsidP="00C72A17">
      <w:pPr>
        <w:jc w:val="center"/>
        <w:rPr>
          <w:lang w:val="en-GB"/>
        </w:rPr>
      </w:pPr>
    </w:p>
    <w:p w14:paraId="4C7DA0D9" w14:textId="2071535D" w:rsidR="00A826E9" w:rsidRPr="00A73A84" w:rsidRDefault="00A63F83" w:rsidP="00C72A17">
      <w:pPr>
        <w:jc w:val="center"/>
        <w:rPr>
          <w:lang w:val="en-GB"/>
        </w:rPr>
      </w:pPr>
      <w:r w:rsidRPr="007241EA">
        <w:rPr>
          <w:noProof/>
        </w:rPr>
        <w:drawing>
          <wp:anchor distT="0" distB="0" distL="114300" distR="114300" simplePos="0" relativeHeight="251715072" behindDoc="0" locked="0" layoutInCell="1" allowOverlap="1" wp14:anchorId="1B1CBED9" wp14:editId="3CE58560">
            <wp:simplePos x="0" y="0"/>
            <wp:positionH relativeFrom="margin">
              <wp:posOffset>3509575</wp:posOffset>
            </wp:positionH>
            <wp:positionV relativeFrom="margin">
              <wp:posOffset>1602746</wp:posOffset>
            </wp:positionV>
            <wp:extent cx="2618740" cy="1828800"/>
            <wp:effectExtent l="0" t="0" r="0" b="0"/>
            <wp:wrapThrough wrapText="bothSides">
              <wp:wrapPolygon edited="0">
                <wp:start x="0" y="0"/>
                <wp:lineTo x="0" y="21375"/>
                <wp:lineTo x="21370" y="21375"/>
                <wp:lineTo x="21370" y="0"/>
                <wp:lineTo x="0" y="0"/>
              </wp:wrapPolygon>
            </wp:wrapThrough>
            <wp:docPr id="9"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618740" cy="1828800"/>
                    </a:xfrm>
                    <a:prstGeom prst="rect">
                      <a:avLst/>
                    </a:prstGeom>
                  </pic:spPr>
                </pic:pic>
              </a:graphicData>
            </a:graphic>
            <wp14:sizeRelH relativeFrom="margin">
              <wp14:pctWidth>0</wp14:pctWidth>
            </wp14:sizeRelH>
            <wp14:sizeRelV relativeFrom="margin">
              <wp14:pctHeight>0</wp14:pctHeight>
            </wp14:sizeRelV>
          </wp:anchor>
        </w:drawing>
      </w:r>
    </w:p>
    <w:p w14:paraId="6A25A6F4" w14:textId="351FCFBD" w:rsidR="00A826E9" w:rsidRPr="00A73A84" w:rsidRDefault="00A826E9" w:rsidP="00C72A17">
      <w:pPr>
        <w:jc w:val="center"/>
        <w:rPr>
          <w:lang w:val="en-GB"/>
        </w:rPr>
      </w:pPr>
    </w:p>
    <w:p w14:paraId="38102041" w14:textId="1F96E784" w:rsidR="00A826E9" w:rsidRPr="00A73A84" w:rsidRDefault="00A826E9" w:rsidP="00C72A17">
      <w:pPr>
        <w:jc w:val="center"/>
        <w:rPr>
          <w:lang w:val="en-GB"/>
        </w:rPr>
      </w:pPr>
    </w:p>
    <w:p w14:paraId="6CF404AE" w14:textId="68DA1CA8" w:rsidR="00A826E9" w:rsidRPr="00A73A84" w:rsidRDefault="00A826E9" w:rsidP="00C72A17">
      <w:pPr>
        <w:jc w:val="center"/>
        <w:rPr>
          <w:lang w:val="en-GB"/>
        </w:rPr>
      </w:pPr>
      <w:r w:rsidRPr="00A73A84">
        <w:rPr>
          <w:lang w:val="en-GB"/>
        </w:rPr>
        <w:t>Homepage</w:t>
      </w:r>
      <w:r w:rsidR="00A73A84" w:rsidRPr="00A73A84">
        <w:rPr>
          <w:lang w:val="en-GB"/>
        </w:rPr>
        <w:sym w:font="Wingdings" w:char="F0E0"/>
      </w:r>
    </w:p>
    <w:p w14:paraId="197374A5" w14:textId="0DCFD583" w:rsidR="00A826E9" w:rsidRPr="00A73A84" w:rsidRDefault="008E2CF0" w:rsidP="00A826E9">
      <w:pPr>
        <w:rPr>
          <w:lang w:val="en-GB"/>
        </w:rPr>
      </w:pPr>
      <w:r w:rsidRPr="006309A9">
        <w:rPr>
          <w:noProof/>
        </w:rPr>
        <w:drawing>
          <wp:anchor distT="0" distB="0" distL="114300" distR="114300" simplePos="0" relativeHeight="251615744" behindDoc="0" locked="0" layoutInCell="1" allowOverlap="1" wp14:anchorId="2489C73B" wp14:editId="7AF13187">
            <wp:simplePos x="0" y="0"/>
            <wp:positionH relativeFrom="column">
              <wp:posOffset>-270067</wp:posOffset>
            </wp:positionH>
            <wp:positionV relativeFrom="paragraph">
              <wp:posOffset>294267</wp:posOffset>
            </wp:positionV>
            <wp:extent cx="2571750" cy="1797685"/>
            <wp:effectExtent l="0" t="0" r="0" b="0"/>
            <wp:wrapThrough wrapText="bothSides">
              <wp:wrapPolygon edited="0">
                <wp:start x="0" y="0"/>
                <wp:lineTo x="0" y="21287"/>
                <wp:lineTo x="21440" y="21287"/>
                <wp:lineTo x="21440" y="0"/>
                <wp:lineTo x="0" y="0"/>
              </wp:wrapPolygon>
            </wp:wrapThrough>
            <wp:docPr id="7" name="Afbeelding 7" descr="Afbeelding met plei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plein&#10;&#10;Automatisch gegenereerde beschrijvi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571750" cy="1797685"/>
                    </a:xfrm>
                    <a:prstGeom prst="rect">
                      <a:avLst/>
                    </a:prstGeom>
                  </pic:spPr>
                </pic:pic>
              </a:graphicData>
            </a:graphic>
            <wp14:sizeRelH relativeFrom="margin">
              <wp14:pctWidth>0</wp14:pctWidth>
            </wp14:sizeRelH>
            <wp14:sizeRelV relativeFrom="margin">
              <wp14:pctHeight>0</wp14:pctHeight>
            </wp14:sizeRelV>
          </wp:anchor>
        </w:drawing>
      </w:r>
    </w:p>
    <w:p w14:paraId="4B7DD869" w14:textId="6BD99990" w:rsidR="00A826E9" w:rsidRPr="00A73A84" w:rsidRDefault="00A826E9" w:rsidP="00A826E9">
      <w:pPr>
        <w:rPr>
          <w:lang w:val="en-GB"/>
        </w:rPr>
      </w:pPr>
    </w:p>
    <w:p w14:paraId="0B66324A" w14:textId="4EF21618" w:rsidR="00A826E9" w:rsidRPr="00A73A84" w:rsidRDefault="00A826E9" w:rsidP="00A826E9">
      <w:pPr>
        <w:rPr>
          <w:lang w:val="en-GB"/>
        </w:rPr>
      </w:pPr>
    </w:p>
    <w:p w14:paraId="552FFE78" w14:textId="77777777" w:rsidR="00A826E9" w:rsidRPr="00A73A84" w:rsidRDefault="00A826E9" w:rsidP="00A826E9">
      <w:pPr>
        <w:rPr>
          <w:lang w:val="en-GB"/>
        </w:rPr>
      </w:pPr>
    </w:p>
    <w:p w14:paraId="5B0F4F69" w14:textId="6FA299E1" w:rsidR="00A826E9" w:rsidRPr="00A73A84" w:rsidRDefault="00A73A84" w:rsidP="00A826E9">
      <w:pPr>
        <w:jc w:val="center"/>
        <w:rPr>
          <w:lang w:val="en-GB"/>
        </w:rPr>
      </w:pPr>
      <w:r w:rsidRPr="00A73A84">
        <w:rPr>
          <w:lang w:val="en-GB"/>
        </w:rPr>
        <w:sym w:font="Wingdings" w:char="F0DF"/>
      </w:r>
      <w:r w:rsidR="00A826E9" w:rsidRPr="00A73A84">
        <w:rPr>
          <w:lang w:val="en-GB"/>
        </w:rPr>
        <w:t>About page</w:t>
      </w:r>
      <w:r w:rsidR="00DC7160" w:rsidRPr="00A73A84">
        <w:rPr>
          <w:lang w:val="en-GB"/>
        </w:rPr>
        <w:t xml:space="preserve"> (over de games)</w:t>
      </w:r>
    </w:p>
    <w:p w14:paraId="76E47EF3" w14:textId="55831419" w:rsidR="00DC7160" w:rsidRPr="00A73A84" w:rsidRDefault="00DC7160" w:rsidP="00A826E9">
      <w:pPr>
        <w:jc w:val="center"/>
        <w:rPr>
          <w:lang w:val="en-GB"/>
        </w:rPr>
      </w:pPr>
    </w:p>
    <w:p w14:paraId="5C9DC30D" w14:textId="246B9BAF" w:rsidR="00DC7160" w:rsidRPr="00A73A84" w:rsidRDefault="00DC7160" w:rsidP="00A826E9">
      <w:pPr>
        <w:jc w:val="center"/>
        <w:rPr>
          <w:lang w:val="en-GB"/>
        </w:rPr>
      </w:pPr>
    </w:p>
    <w:p w14:paraId="74B35FB7" w14:textId="13EECCEF" w:rsidR="00DC7160" w:rsidRPr="00A73A84" w:rsidRDefault="00DC7160" w:rsidP="00A826E9">
      <w:pPr>
        <w:jc w:val="center"/>
        <w:rPr>
          <w:lang w:val="en-GB"/>
        </w:rPr>
      </w:pPr>
    </w:p>
    <w:p w14:paraId="7E93F9E8" w14:textId="7EB2CFAE" w:rsidR="008E2CF0" w:rsidRPr="00A73A84" w:rsidRDefault="00A63F83" w:rsidP="008E2CF0">
      <w:pPr>
        <w:rPr>
          <w:lang w:val="en-GB"/>
        </w:rPr>
      </w:pPr>
      <w:r w:rsidRPr="00F943DC">
        <w:rPr>
          <w:noProof/>
        </w:rPr>
        <w:drawing>
          <wp:anchor distT="0" distB="0" distL="114300" distR="114300" simplePos="0" relativeHeight="251680256" behindDoc="0" locked="0" layoutInCell="1" allowOverlap="1" wp14:anchorId="6154A068" wp14:editId="01FFEF6C">
            <wp:simplePos x="0" y="0"/>
            <wp:positionH relativeFrom="margin">
              <wp:posOffset>3411268</wp:posOffset>
            </wp:positionH>
            <wp:positionV relativeFrom="margin">
              <wp:posOffset>5030545</wp:posOffset>
            </wp:positionV>
            <wp:extent cx="2512060" cy="1746250"/>
            <wp:effectExtent l="0" t="0" r="2540" b="6350"/>
            <wp:wrapThrough wrapText="bothSides">
              <wp:wrapPolygon edited="0">
                <wp:start x="0" y="0"/>
                <wp:lineTo x="0" y="21443"/>
                <wp:lineTo x="21458" y="21443"/>
                <wp:lineTo x="21458" y="0"/>
                <wp:lineTo x="0" y="0"/>
              </wp:wrapPolygon>
            </wp:wrapThrough>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512060" cy="1746250"/>
                    </a:xfrm>
                    <a:prstGeom prst="rect">
                      <a:avLst/>
                    </a:prstGeom>
                  </pic:spPr>
                </pic:pic>
              </a:graphicData>
            </a:graphic>
            <wp14:sizeRelH relativeFrom="margin">
              <wp14:pctWidth>0</wp14:pctWidth>
            </wp14:sizeRelH>
            <wp14:sizeRelV relativeFrom="margin">
              <wp14:pctHeight>0</wp14:pctHeight>
            </wp14:sizeRelV>
          </wp:anchor>
        </w:drawing>
      </w:r>
    </w:p>
    <w:p w14:paraId="32CD467D" w14:textId="77777777" w:rsidR="00A63F83" w:rsidRPr="009539B9" w:rsidRDefault="00A63F83" w:rsidP="008E2CF0">
      <w:pPr>
        <w:ind w:left="708" w:firstLine="708"/>
        <w:rPr>
          <w:lang w:val="en-GB"/>
        </w:rPr>
      </w:pPr>
    </w:p>
    <w:p w14:paraId="2C776328" w14:textId="1696D099" w:rsidR="00DC7160" w:rsidRDefault="00A855DD" w:rsidP="008E2CF0">
      <w:pPr>
        <w:ind w:left="708" w:firstLine="708"/>
      </w:pPr>
      <w:r w:rsidRPr="00A855DD">
        <w:t>Creators page (over de m</w:t>
      </w:r>
      <w:r>
        <w:t>akers)</w:t>
      </w:r>
      <w:r w:rsidR="00A73A84">
        <w:sym w:font="Wingdings" w:char="F0E0"/>
      </w:r>
    </w:p>
    <w:p w14:paraId="54109484" w14:textId="77777777" w:rsidR="008E2CF0" w:rsidRDefault="008E2CF0" w:rsidP="008E2CF0">
      <w:pPr>
        <w:ind w:left="708" w:firstLine="708"/>
      </w:pPr>
    </w:p>
    <w:p w14:paraId="6C65680A" w14:textId="77777777" w:rsidR="008E2CF0" w:rsidRDefault="008E2CF0" w:rsidP="008E2CF0">
      <w:pPr>
        <w:ind w:left="708" w:firstLine="708"/>
      </w:pPr>
    </w:p>
    <w:p w14:paraId="3F7D0907" w14:textId="1E6E52A7" w:rsidR="008E2CF0" w:rsidRDefault="008E2CF0" w:rsidP="008E2CF0">
      <w:pPr>
        <w:ind w:left="708" w:firstLine="708"/>
      </w:pPr>
    </w:p>
    <w:p w14:paraId="635352B9" w14:textId="46E61267" w:rsidR="008E2CF0" w:rsidRDefault="008E2CF0" w:rsidP="008E2CF0">
      <w:pPr>
        <w:ind w:left="708" w:firstLine="708"/>
      </w:pPr>
    </w:p>
    <w:p w14:paraId="4E037161" w14:textId="77777777" w:rsidR="00A63F83" w:rsidRDefault="00A63F83" w:rsidP="008E2CF0">
      <w:pPr>
        <w:ind w:left="708" w:firstLine="708"/>
      </w:pPr>
    </w:p>
    <w:p w14:paraId="7D869FFC" w14:textId="09658472" w:rsidR="008E2CF0" w:rsidRDefault="00A63F83" w:rsidP="008E2CF0">
      <w:pPr>
        <w:ind w:left="708" w:firstLine="708"/>
      </w:pPr>
      <w:r w:rsidRPr="0082701D">
        <w:rPr>
          <w:noProof/>
        </w:rPr>
        <w:drawing>
          <wp:anchor distT="0" distB="0" distL="114300" distR="114300" simplePos="0" relativeHeight="251745792" behindDoc="0" locked="0" layoutInCell="1" allowOverlap="1" wp14:anchorId="3E74349B" wp14:editId="70E474C5">
            <wp:simplePos x="0" y="0"/>
            <wp:positionH relativeFrom="margin">
              <wp:posOffset>-207709</wp:posOffset>
            </wp:positionH>
            <wp:positionV relativeFrom="page">
              <wp:posOffset>7929485</wp:posOffset>
            </wp:positionV>
            <wp:extent cx="2412365" cy="1692910"/>
            <wp:effectExtent l="0" t="0" r="6985" b="2540"/>
            <wp:wrapThrough wrapText="bothSides">
              <wp:wrapPolygon edited="0">
                <wp:start x="0" y="0"/>
                <wp:lineTo x="0" y="21389"/>
                <wp:lineTo x="21492" y="21389"/>
                <wp:lineTo x="21492"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12365" cy="1692910"/>
                    </a:xfrm>
                    <a:prstGeom prst="rect">
                      <a:avLst/>
                    </a:prstGeom>
                  </pic:spPr>
                </pic:pic>
              </a:graphicData>
            </a:graphic>
            <wp14:sizeRelH relativeFrom="margin">
              <wp14:pctWidth>0</wp14:pctWidth>
            </wp14:sizeRelH>
            <wp14:sizeRelV relativeFrom="margin">
              <wp14:pctHeight>0</wp14:pctHeight>
            </wp14:sizeRelV>
          </wp:anchor>
        </w:drawing>
      </w:r>
    </w:p>
    <w:p w14:paraId="332CD2CA" w14:textId="028F5B0A" w:rsidR="008E2CF0" w:rsidRPr="00A855DD" w:rsidRDefault="00A73A84" w:rsidP="008E2CF0">
      <w:pPr>
        <w:ind w:left="4248" w:firstLine="708"/>
      </w:pPr>
      <w:r>
        <w:sym w:font="Wingdings" w:char="F0DF"/>
      </w:r>
      <w:r w:rsidR="008E2CF0">
        <w:t xml:space="preserve">Gamepage </w:t>
      </w:r>
    </w:p>
    <w:p w14:paraId="5643662B" w14:textId="12C3B5AC" w:rsidR="009948AA" w:rsidRPr="00A855DD" w:rsidRDefault="00DC7160" w:rsidP="00370158">
      <w:pPr>
        <w:pStyle w:val="Kop1"/>
      </w:pPr>
      <w:bookmarkStart w:id="25" w:name="_Toc2080262"/>
      <w:bookmarkStart w:id="26" w:name="_Toc20926724"/>
      <w:r w:rsidRPr="00A855DD">
        <w:lastRenderedPageBreak/>
        <w:tab/>
      </w:r>
      <w:r w:rsidRPr="00A855DD">
        <w:tab/>
      </w:r>
      <w:r w:rsidRPr="00A855DD">
        <w:tab/>
      </w:r>
      <w:r w:rsidRPr="00A855DD">
        <w:tab/>
      </w:r>
    </w:p>
    <w:p w14:paraId="378193E2" w14:textId="77777777" w:rsidR="00A63F83" w:rsidRDefault="00A63F83" w:rsidP="00370158">
      <w:pPr>
        <w:pStyle w:val="Kop1"/>
      </w:pPr>
    </w:p>
    <w:p w14:paraId="734CA569" w14:textId="342CD8AF" w:rsidR="00370158" w:rsidRPr="007A0E59" w:rsidRDefault="00370158" w:rsidP="00370158">
      <w:pPr>
        <w:pStyle w:val="Kop1"/>
      </w:pPr>
      <w:r w:rsidRPr="007A0E59">
        <w:t>Navigatiestructuur</w:t>
      </w:r>
      <w:bookmarkEnd w:id="25"/>
      <w:bookmarkEnd w:id="26"/>
    </w:p>
    <w:p w14:paraId="5E72A9E6" w14:textId="0B38421C" w:rsidR="00370158" w:rsidRPr="007A0E59" w:rsidRDefault="00370158" w:rsidP="000008AB">
      <w:pPr>
        <w:pStyle w:val="SPLinfo"/>
      </w:pPr>
      <w:r w:rsidRPr="007A0E59">
        <w:t xml:space="preserve">In dit hoofdstuk </w:t>
      </w:r>
      <w:r w:rsidR="007C5455">
        <w:t>wordt</w:t>
      </w:r>
      <w:r w:rsidRPr="007A0E59">
        <w:t xml:space="preserve"> </w:t>
      </w:r>
      <w:r w:rsidR="004D20EB" w:rsidRPr="007A0E59">
        <w:t>een schematische weergave van de navigatiestructuur</w:t>
      </w:r>
      <w:r w:rsidR="000008AB">
        <w:t xml:space="preserve"> weergegeven en</w:t>
      </w:r>
      <w:r w:rsidRPr="007A0E59">
        <w:t xml:space="preserve"> hoe de gebruiker</w:t>
      </w:r>
      <w:r w:rsidR="001B5082" w:rsidRPr="007A0E59">
        <w:t xml:space="preserve"> door de applicatie kan navigeren. Hierbij wordt ook aangegeven voor welke actoren dat geldt.</w:t>
      </w:r>
    </w:p>
    <w:p w14:paraId="6FECC706" w14:textId="1DBB5CCF" w:rsidR="00CD2AA9" w:rsidRDefault="008E2CF0" w:rsidP="00C72A17">
      <w:pPr>
        <w:keepNext/>
        <w:jc w:val="center"/>
      </w:pPr>
      <w:r w:rsidRPr="008A5308">
        <w:rPr>
          <w:noProof/>
        </w:rPr>
        <w:drawing>
          <wp:anchor distT="0" distB="0" distL="114300" distR="114300" simplePos="0" relativeHeight="251757056" behindDoc="0" locked="0" layoutInCell="1" allowOverlap="1" wp14:anchorId="0CC7094B" wp14:editId="37E43802">
            <wp:simplePos x="0" y="0"/>
            <wp:positionH relativeFrom="margin">
              <wp:align>right</wp:align>
            </wp:positionH>
            <wp:positionV relativeFrom="paragraph">
              <wp:posOffset>190975</wp:posOffset>
            </wp:positionV>
            <wp:extent cx="5760720" cy="5969000"/>
            <wp:effectExtent l="0" t="0" r="0" b="0"/>
            <wp:wrapThrough wrapText="bothSides">
              <wp:wrapPolygon edited="0">
                <wp:start x="0" y="0"/>
                <wp:lineTo x="0" y="21508"/>
                <wp:lineTo x="21500" y="21508"/>
                <wp:lineTo x="21500" y="0"/>
                <wp:lineTo x="0" y="0"/>
              </wp:wrapPolygon>
            </wp:wrapThrough>
            <wp:docPr id="1" name="Afbeelding 1" descr="Afbeelding met tekst,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 binnen&#10;&#10;Automatisch gegenereerde beschrijving"/>
                    <pic:cNvPicPr/>
                  </pic:nvPicPr>
                  <pic:blipFill>
                    <a:blip r:embed="rId20">
                      <a:extLst>
                        <a:ext uri="{28A0092B-C50C-407E-A947-70E740481C1C}">
                          <a14:useLocalDpi xmlns:a14="http://schemas.microsoft.com/office/drawing/2010/main" val="0"/>
                        </a:ext>
                      </a:extLst>
                    </a:blip>
                    <a:stretch>
                      <a:fillRect/>
                    </a:stretch>
                  </pic:blipFill>
                  <pic:spPr>
                    <a:xfrm>
                      <a:off x="0" y="0"/>
                      <a:ext cx="5760720" cy="5969000"/>
                    </a:xfrm>
                    <a:prstGeom prst="rect">
                      <a:avLst/>
                    </a:prstGeom>
                  </pic:spPr>
                </pic:pic>
              </a:graphicData>
            </a:graphic>
          </wp:anchor>
        </w:drawing>
      </w:r>
    </w:p>
    <w:p w14:paraId="699C35A7" w14:textId="5149F7FC" w:rsidR="000008AB" w:rsidRDefault="000008AB">
      <w:pPr>
        <w:rPr>
          <w:rFonts w:asciiTheme="majorHAnsi" w:eastAsiaTheme="majorEastAsia" w:hAnsiTheme="majorHAnsi" w:cstheme="majorBidi"/>
          <w:color w:val="2F5496" w:themeColor="accent1" w:themeShade="BF"/>
          <w:sz w:val="32"/>
          <w:szCs w:val="32"/>
        </w:rPr>
      </w:pPr>
      <w:bookmarkStart w:id="27" w:name="_Toc2080265"/>
      <w:r>
        <w:br w:type="page"/>
      </w:r>
    </w:p>
    <w:p w14:paraId="28C326E7" w14:textId="12EDF41D" w:rsidR="0015692D" w:rsidRPr="007A0E59" w:rsidRDefault="00DC10FC" w:rsidP="00DC10FC">
      <w:pPr>
        <w:pStyle w:val="Kop1"/>
      </w:pPr>
      <w:bookmarkStart w:id="28" w:name="_Toc20926725"/>
      <w:r w:rsidRPr="007A0E59">
        <w:lastRenderedPageBreak/>
        <w:t>Akkoord opdrachtgever</w:t>
      </w:r>
      <w:bookmarkEnd w:id="27"/>
      <w:bookmarkEnd w:id="28"/>
    </w:p>
    <w:p w14:paraId="61B84096" w14:textId="77777777" w:rsidR="00DC10FC" w:rsidRPr="007A0E59" w:rsidRDefault="00DC10FC" w:rsidP="00DC10FC">
      <w:pPr>
        <w:pStyle w:val="Geenafstand"/>
      </w:pPr>
    </w:p>
    <w:tbl>
      <w:tblPr>
        <w:tblStyle w:val="Tabelraster"/>
        <w:tblW w:w="0" w:type="auto"/>
        <w:tblLook w:val="04A0" w:firstRow="1" w:lastRow="0" w:firstColumn="1" w:lastColumn="0" w:noHBand="0" w:noVBand="1"/>
      </w:tblPr>
      <w:tblGrid>
        <w:gridCol w:w="1468"/>
        <w:gridCol w:w="7594"/>
      </w:tblGrid>
      <w:tr w:rsidR="00DC10FC" w:rsidRPr="007A0E59" w14:paraId="689A8A65" w14:textId="77777777" w:rsidTr="00B11207">
        <w:trPr>
          <w:trHeight w:val="567"/>
        </w:trPr>
        <w:tc>
          <w:tcPr>
            <w:tcW w:w="988" w:type="dxa"/>
          </w:tcPr>
          <w:p w14:paraId="74929E12" w14:textId="77777777" w:rsidR="00DC10FC" w:rsidRPr="007A0E59" w:rsidRDefault="00DC10FC" w:rsidP="00B11207">
            <w:pPr>
              <w:pStyle w:val="Geenafstand"/>
            </w:pPr>
            <w:r w:rsidRPr="007A0E59">
              <w:t>Naam</w:t>
            </w:r>
          </w:p>
        </w:tc>
        <w:tc>
          <w:tcPr>
            <w:tcW w:w="8074" w:type="dxa"/>
          </w:tcPr>
          <w:p w14:paraId="37C701BD" w14:textId="77777777" w:rsidR="00DC10FC" w:rsidRPr="007A0E59" w:rsidRDefault="00DC10FC" w:rsidP="00DC10FC">
            <w:pPr>
              <w:pStyle w:val="Geenafstand"/>
            </w:pPr>
          </w:p>
        </w:tc>
      </w:tr>
      <w:tr w:rsidR="00DC10FC" w:rsidRPr="007A0E59" w14:paraId="18B1AD89" w14:textId="77777777" w:rsidTr="00B11207">
        <w:trPr>
          <w:trHeight w:val="567"/>
        </w:trPr>
        <w:tc>
          <w:tcPr>
            <w:tcW w:w="988" w:type="dxa"/>
          </w:tcPr>
          <w:p w14:paraId="0BBC43A0" w14:textId="77777777" w:rsidR="00DC10FC" w:rsidRPr="007A0E59" w:rsidRDefault="00DC10FC" w:rsidP="00B11207">
            <w:pPr>
              <w:pStyle w:val="Geenafstand"/>
            </w:pPr>
            <w:r w:rsidRPr="007A0E59">
              <w:t>Datum</w:t>
            </w:r>
          </w:p>
        </w:tc>
        <w:tc>
          <w:tcPr>
            <w:tcW w:w="8074" w:type="dxa"/>
          </w:tcPr>
          <w:p w14:paraId="507AF910" w14:textId="77777777" w:rsidR="00DC10FC" w:rsidRPr="007A0E59" w:rsidRDefault="00DC10FC" w:rsidP="00DC10FC">
            <w:pPr>
              <w:pStyle w:val="Geenafstand"/>
            </w:pPr>
          </w:p>
        </w:tc>
      </w:tr>
      <w:tr w:rsidR="00DC10FC" w:rsidRPr="007A0E59" w14:paraId="271B77C0" w14:textId="77777777" w:rsidTr="00B11207">
        <w:trPr>
          <w:trHeight w:val="1701"/>
        </w:trPr>
        <w:tc>
          <w:tcPr>
            <w:tcW w:w="988" w:type="dxa"/>
          </w:tcPr>
          <w:p w14:paraId="735B289F" w14:textId="77777777" w:rsidR="00DC10FC" w:rsidRPr="007A0E59" w:rsidRDefault="00DC10FC" w:rsidP="00B11207">
            <w:pPr>
              <w:pStyle w:val="Geenafstand"/>
            </w:pPr>
            <w:r w:rsidRPr="007A0E59">
              <w:t>Handtekening</w:t>
            </w:r>
          </w:p>
        </w:tc>
        <w:tc>
          <w:tcPr>
            <w:tcW w:w="8074" w:type="dxa"/>
          </w:tcPr>
          <w:p w14:paraId="0B326363" w14:textId="77777777" w:rsidR="00DC10FC" w:rsidRPr="007A0E59" w:rsidRDefault="00DC10FC" w:rsidP="00DC10FC">
            <w:pPr>
              <w:pStyle w:val="Geenafstand"/>
            </w:pPr>
          </w:p>
        </w:tc>
      </w:tr>
    </w:tbl>
    <w:p w14:paraId="63CDCFB9" w14:textId="77777777" w:rsidR="00DC10FC" w:rsidRPr="007A0E59" w:rsidRDefault="00DC10FC" w:rsidP="00DC10FC">
      <w:pPr>
        <w:pStyle w:val="Geenafstand"/>
      </w:pPr>
    </w:p>
    <w:sectPr w:rsidR="00DC10FC" w:rsidRPr="007A0E59" w:rsidSect="006E5651">
      <w:headerReference w:type="default" r:id="rId21"/>
      <w:footerReference w:type="even" r:id="rId22"/>
      <w:footerReference w:type="default" r:id="rId23"/>
      <w:footerReference w:type="first" r:id="rId24"/>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Thomas Sprong" w:date="2022-05-19T12:03:00Z" w:initials="TS">
    <w:p w14:paraId="0F572065" w14:textId="79F96177" w:rsidR="353FA783" w:rsidRDefault="353FA783">
      <w:r>
        <w:t>Actoren zijn de verschillende soorten gebruikers van jullie applicatie (spelers, admins etc.). Jullie zijn dus niet zelf de actoren.</w:t>
      </w:r>
      <w:r>
        <w:annotationRef/>
      </w:r>
    </w:p>
  </w:comment>
  <w:comment w:id="18" w:author="Thomas Sprong" w:date="2022-05-19T12:07:00Z" w:initials="TS">
    <w:p w14:paraId="7AF47738" w14:textId="4DC64166" w:rsidR="353FA783" w:rsidRDefault="353FA783">
      <w:r>
        <w:t>Bekijk alle beschreven functies hieronder nog eens. Ik heb bij de bovenste wat feedback staan. Kijk of je de rest ook kan aanvullen/verbeteren</w:t>
      </w:r>
      <w:r>
        <w:annotationRef/>
      </w:r>
    </w:p>
  </w:comment>
  <w:comment w:id="19" w:author="Thomas Sprong" w:date="2022-05-23T12:40:00Z" w:initials="TS">
    <w:p w14:paraId="684B0B39" w14:textId="77777777" w:rsidR="008B5123" w:rsidRDefault="008B5123" w:rsidP="00E156F8">
      <w:pPr>
        <w:pStyle w:val="Tekstopmerking"/>
      </w:pPr>
      <w:r>
        <w:rPr>
          <w:rStyle w:val="Verwijzingopmerking"/>
        </w:rPr>
        <w:annotationRef/>
      </w:r>
      <w:r>
        <w:t>Overal hoort ook bij te staan of het een Must, Should, Could of wont is.</w:t>
      </w:r>
    </w:p>
  </w:comment>
  <w:comment w:id="20" w:author="Thomas Sprong" w:date="2022-05-19T12:05:00Z" w:initials="TS">
    <w:p w14:paraId="6F178935" w14:textId="21FA7921" w:rsidR="353FA783" w:rsidRDefault="353FA783">
      <w:r>
        <w:t>Ik mis de functie omschrijving van Login</w:t>
      </w:r>
      <w:r>
        <w:annotationRef/>
      </w:r>
    </w:p>
  </w:comment>
  <w:comment w:id="22" w:author="Thomas Sprong" w:date="2022-05-23T12:42:00Z" w:initials="TS">
    <w:p w14:paraId="641CD9D8" w14:textId="77777777" w:rsidR="00085EDD" w:rsidRDefault="00085EDD" w:rsidP="004D339D">
      <w:pPr>
        <w:pStyle w:val="Tekstopmerking"/>
      </w:pPr>
      <w:r>
        <w:rPr>
          <w:rStyle w:val="Verwijzingopmerking"/>
        </w:rPr>
        <w:annotationRef/>
      </w:r>
      <w:r>
        <w:t>Je mist er nog wel een aantal.  Leave knop? En wat shoulds en coulds.</w:t>
      </w:r>
    </w:p>
  </w:comment>
  <w:comment w:id="24" w:author="Thomas Sprong" w:date="2022-05-19T12:08:00Z" w:initials="TS">
    <w:p w14:paraId="5453A864" w14:textId="55A7A6B3" w:rsidR="00A2435F" w:rsidRDefault="00A2435F" w:rsidP="003D1703">
      <w:pPr>
        <w:pStyle w:val="Tekstopmerking"/>
      </w:pPr>
      <w:r>
        <w:rPr>
          <w:rStyle w:val="Verwijzingopmerking"/>
        </w:rPr>
        <w:annotationRef/>
      </w:r>
      <w:r>
        <w:t>Schetsen is mogelijk maar deze zijn niet goed leesbaar. Ik weet niet naar welke/wat voor schermen ik kijk.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F572065" w15:done="1"/>
  <w15:commentEx w15:paraId="7AF47738" w15:done="1"/>
  <w15:commentEx w15:paraId="684B0B39" w15:done="0"/>
  <w15:commentEx w15:paraId="6F178935" w15:done="1"/>
  <w15:commentEx w15:paraId="641CD9D8" w15:done="0"/>
  <w15:commentEx w15:paraId="5453A86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D1E85BB" w16cex:dateUtc="2022-05-19T10:03:00Z"/>
  <w16cex:commentExtensible w16cex:durableId="05D61257" w16cex:dateUtc="2022-05-19T10:07:00Z"/>
  <w16cex:commentExtensible w16cex:durableId="2635FF4D" w16cex:dateUtc="2022-05-23T10:40:00Z"/>
  <w16cex:commentExtensible w16cex:durableId="1A0BB77D" w16cex:dateUtc="2022-05-19T10:05:00Z"/>
  <w16cex:commentExtensible w16cex:durableId="2635FFA0" w16cex:dateUtc="2022-05-23T10:42:00Z"/>
  <w16cex:commentExtensible w16cex:durableId="2630B1B7" w16cex:dateUtc="2022-05-19T10: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F572065" w16cid:durableId="4D1E85BB"/>
  <w16cid:commentId w16cid:paraId="7AF47738" w16cid:durableId="05D61257"/>
  <w16cid:commentId w16cid:paraId="684B0B39" w16cid:durableId="2635FF4D"/>
  <w16cid:commentId w16cid:paraId="6F178935" w16cid:durableId="1A0BB77D"/>
  <w16cid:commentId w16cid:paraId="641CD9D8" w16cid:durableId="2635FFA0"/>
  <w16cid:commentId w16cid:paraId="5453A864" w16cid:durableId="2630B1B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40AE87" w14:textId="77777777" w:rsidR="005479E6" w:rsidRDefault="005479E6" w:rsidP="008A2B7E">
      <w:pPr>
        <w:spacing w:after="0" w:line="240" w:lineRule="auto"/>
      </w:pPr>
      <w:r>
        <w:separator/>
      </w:r>
    </w:p>
  </w:endnote>
  <w:endnote w:type="continuationSeparator" w:id="0">
    <w:p w14:paraId="2F016864" w14:textId="77777777" w:rsidR="005479E6" w:rsidRDefault="005479E6" w:rsidP="008A2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61D07D" w14:textId="77777777" w:rsidR="000A2F0A" w:rsidRPr="006E5651" w:rsidRDefault="008E7EBD" w:rsidP="000A2F0A">
    <w:pPr>
      <w:pStyle w:val="Voettekst"/>
      <w:tabs>
        <w:tab w:val="clear" w:pos="4536"/>
      </w:tabs>
      <w:rPr>
        <w:lang w:val="en-US"/>
      </w:rPr>
    </w:pPr>
    <w:r w:rsidRPr="007A0E59">
      <w:rPr>
        <w:noProof/>
        <w:lang w:eastAsia="nl-NL"/>
      </w:rPr>
      <mc:AlternateContent>
        <mc:Choice Requires="wps">
          <w:drawing>
            <wp:anchor distT="45720" distB="45720" distL="114300" distR="114300" simplePos="0" relativeHeight="251663360" behindDoc="0" locked="0" layoutInCell="1" allowOverlap="1" wp14:anchorId="16B7A0EC" wp14:editId="1DA54871">
              <wp:simplePos x="0" y="0"/>
              <wp:positionH relativeFrom="page">
                <wp:posOffset>6605076</wp:posOffset>
              </wp:positionH>
              <wp:positionV relativeFrom="paragraph">
                <wp:posOffset>-340515</wp:posOffset>
              </wp:positionV>
              <wp:extent cx="1648355" cy="243720"/>
              <wp:effectExtent l="0" t="2540" r="6985" b="698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B7A0EC" id="_x0000_t202" coordsize="21600,21600" o:spt="202" path="m,l,21600r21600,l21600,xe">
              <v:stroke joinstyle="miter"/>
              <v:path gradientshapeok="t" o:connecttype="rect"/>
            </v:shapetype>
            <v:shape id="Text Box 2" o:spid="_x0000_s1026" type="#_x0000_t202" style="position:absolute;margin-left:520.1pt;margin-top:-26.8pt;width:129.8pt;height:19.2pt;rotation:-90;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" stroked="f">
              <v:textbox>
                <w:txbxContent>
                  <w:p w14:paraId="0EC48084" w14:textId="77777777" w:rsidR="008E7EBD" w:rsidRPr="007A0E59" w:rsidRDefault="008E7EBD" w:rsidP="008E7EBD">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sdt>
      <w:sdtPr>
        <w:id w:val="-2059159921"/>
        <w:docPartObj>
          <w:docPartGallery w:val="Page Numbers (Bottom of Page)"/>
          <w:docPartUnique/>
        </w:docPartObj>
      </w:sdtPr>
      <w:sdtEndPr/>
      <w:sdtContent>
        <w:r w:rsidR="000A2F0A" w:rsidRPr="007A0E59">
          <w:fldChar w:fldCharType="begin"/>
        </w:r>
        <w:r w:rsidR="000A2F0A" w:rsidRPr="006E5651">
          <w:rPr>
            <w:lang w:val="en-US"/>
          </w:rPr>
          <w:instrText xml:space="preserve"> PAGE   \* MERGEFORMAT </w:instrText>
        </w:r>
        <w:r w:rsidR="000A2F0A" w:rsidRPr="007A0E59">
          <w:fldChar w:fldCharType="separate"/>
        </w:r>
        <w:r w:rsidR="000A2F0A" w:rsidRPr="006E5651">
          <w:rPr>
            <w:lang w:val="en-US"/>
          </w:rPr>
          <w:t>2</w:t>
        </w:r>
        <w:r w:rsidR="000A2F0A" w:rsidRPr="007A0E59">
          <w:fldChar w:fldCharType="end"/>
        </w:r>
      </w:sdtContent>
    </w:sdt>
    <w:r w:rsidR="000A2F0A" w:rsidRPr="006E5651">
      <w:rPr>
        <w:lang w:val="en-US"/>
      </w:rPr>
      <w:tab/>
    </w:r>
    <w:r w:rsidR="0046505E" w:rsidRPr="006E5651">
      <w:rPr>
        <w:lang w:val="en-US"/>
      </w:rPr>
      <w:t>Function eel</w:t>
    </w:r>
    <w:r w:rsidR="000A2F0A" w:rsidRPr="006E5651">
      <w:rPr>
        <w:lang w:val="en-US"/>
      </w:rPr>
      <w:t xml:space="preserve"> </w:t>
    </w:r>
    <w:proofErr w:type="spellStart"/>
    <w:r w:rsidR="000A2F0A" w:rsidRPr="006E5651">
      <w:rPr>
        <w:lang w:val="en-US"/>
      </w:rPr>
      <w:t>ontwerp</w:t>
    </w:r>
    <w:proofErr w:type="spellEnd"/>
    <w:r w:rsidR="000A2F0A" w:rsidRPr="006E5651">
      <w:rPr>
        <w:lang w:val="en-US"/>
      </w:rPr>
      <w:t xml:space="preserve"> (</w:t>
    </w:r>
    <w:r w:rsidR="000A2F0A" w:rsidRPr="007A0E59">
      <w:fldChar w:fldCharType="begin"/>
    </w:r>
    <w:r w:rsidR="000A2F0A" w:rsidRPr="006E5651">
      <w:rPr>
        <w:lang w:val="en-US"/>
      </w:rPr>
      <w:instrText xml:space="preserve"> REF Versienummer \h </w:instrText>
    </w:r>
    <w:r w:rsidR="000A2F0A" w:rsidRPr="007A0E59">
      <w:fldChar w:fldCharType="separate"/>
    </w:r>
    <w:sdt>
      <w:sdtPr>
        <w:alias w:val="Versienummer"/>
        <w:tag w:val="Version"/>
        <w:id w:val="-69506569"/>
        <w:placeholder>
          <w:docPart w:val="16B3CD3BF5264447924EB2AAF3F399F0"/>
        </w:placeholder>
        <w:showingPlcHdr/>
        <w:text/>
      </w:sdtPr>
      <w:sdtEndPr/>
      <w:sdtContent>
        <w:r w:rsidR="00A206DD" w:rsidRPr="006E5651">
          <w:rPr>
            <w:rStyle w:val="Tekstvantijdelijkeaanduiding"/>
            <w:lang w:val="en-US"/>
          </w:rPr>
          <w:t>Click or tap here to enter text.</w:t>
        </w:r>
      </w:sdtContent>
    </w:sdt>
    <w:r w:rsidR="000A2F0A" w:rsidRPr="007A0E59">
      <w:fldChar w:fldCharType="end"/>
    </w:r>
    <w:r w:rsidR="000A2F0A" w:rsidRPr="006E5651">
      <w:rPr>
        <w:lang w:val="en-US"/>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59A856" w14:textId="1D391ADF" w:rsidR="008A2B7E" w:rsidRPr="00957616" w:rsidRDefault="005479E6" w:rsidP="00957616">
    <w:pPr>
      <w:pStyle w:val="Voettekst"/>
      <w:tabs>
        <w:tab w:val="left" w:pos="2835"/>
        <w:tab w:val="left" w:pos="5529"/>
      </w:tabs>
      <w:rPr>
        <w:sz w:val="16"/>
        <w:szCs w:val="16"/>
      </w:rPr>
    </w:pPr>
    <w:sdt>
      <w:sdtPr>
        <w:rPr>
          <w:sz w:val="16"/>
          <w:szCs w:val="16"/>
        </w:rPr>
        <w:id w:val="811605300"/>
        <w:docPartObj>
          <w:docPartGallery w:val="Page Numbers (Top of Page)"/>
          <w:docPartUnique/>
        </w:docPartObj>
      </w:sdtPr>
      <w:sdtEndPr/>
      <w:sdtContent>
        <w:r w:rsidR="00957616">
          <w:rPr>
            <w:sz w:val="16"/>
            <w:szCs w:val="16"/>
          </w:rPr>
          <w:t>© Stichting Praktijkleren</w:t>
        </w:r>
        <w:r w:rsidR="00957616">
          <w:rPr>
            <w:sz w:val="16"/>
            <w:szCs w:val="16"/>
          </w:rPr>
          <w:tab/>
          <w:t>Functioneel ontwerp</w:t>
        </w:r>
        <w:r w:rsidR="00957616">
          <w:rPr>
            <w:sz w:val="16"/>
            <w:szCs w:val="16"/>
          </w:rPr>
          <w:tab/>
        </w:r>
        <w:r w:rsidR="00957616">
          <w:rPr>
            <w:sz w:val="16"/>
            <w:szCs w:val="16"/>
          </w:rPr>
          <w:tab/>
          <w:t>AMO_AO16</w:t>
        </w:r>
        <w:r w:rsidR="00957616">
          <w:rPr>
            <w:sz w:val="16"/>
            <w:szCs w:val="16"/>
          </w:rPr>
          <w:noBreakHyphen/>
          <w:t>PvB_B1</w:t>
        </w:r>
        <w:r w:rsidR="00957616">
          <w:rPr>
            <w:sz w:val="16"/>
            <w:szCs w:val="16"/>
          </w:rPr>
          <w:noBreakHyphen/>
          <w:t>K1_1V1</w:t>
        </w:r>
        <w:r w:rsidR="00957616">
          <w:rPr>
            <w:sz w:val="16"/>
            <w:szCs w:val="16"/>
          </w:rPr>
          <w:tab/>
        </w:r>
        <w:r w:rsidR="00957616">
          <w:rPr>
            <w:bCs/>
            <w:sz w:val="16"/>
            <w:szCs w:val="16"/>
          </w:rPr>
          <w:fldChar w:fldCharType="begin"/>
        </w:r>
        <w:r w:rsidR="00957616">
          <w:rPr>
            <w:bCs/>
            <w:sz w:val="16"/>
            <w:szCs w:val="16"/>
          </w:rPr>
          <w:instrText>PAGE</w:instrText>
        </w:r>
        <w:r w:rsidR="00957616">
          <w:rPr>
            <w:bCs/>
            <w:sz w:val="16"/>
            <w:szCs w:val="16"/>
          </w:rPr>
          <w:fldChar w:fldCharType="separate"/>
        </w:r>
        <w:r w:rsidR="006E4393">
          <w:rPr>
            <w:bCs/>
            <w:noProof/>
            <w:sz w:val="16"/>
            <w:szCs w:val="16"/>
          </w:rPr>
          <w:t>6</w:t>
        </w:r>
        <w:r w:rsidR="00957616">
          <w:rPr>
            <w:bCs/>
            <w:sz w:val="16"/>
            <w:szCs w:val="16"/>
          </w:rPr>
          <w:fldChar w:fldCharType="end"/>
        </w:r>
        <w:r w:rsidR="00957616">
          <w:rPr>
            <w:sz w:val="16"/>
            <w:szCs w:val="16"/>
          </w:rPr>
          <w:t>/</w:t>
        </w:r>
        <w:r w:rsidR="00957616">
          <w:rPr>
            <w:bCs/>
            <w:sz w:val="16"/>
            <w:szCs w:val="16"/>
          </w:rPr>
          <w:fldChar w:fldCharType="begin"/>
        </w:r>
        <w:r w:rsidR="00957616">
          <w:rPr>
            <w:bCs/>
            <w:sz w:val="16"/>
            <w:szCs w:val="16"/>
          </w:rPr>
          <w:instrText>NUMPAGES</w:instrText>
        </w:r>
        <w:r w:rsidR="00957616">
          <w:rPr>
            <w:bCs/>
            <w:sz w:val="16"/>
            <w:szCs w:val="16"/>
          </w:rPr>
          <w:fldChar w:fldCharType="separate"/>
        </w:r>
        <w:r w:rsidR="006E4393">
          <w:rPr>
            <w:bCs/>
            <w:noProof/>
            <w:sz w:val="16"/>
            <w:szCs w:val="16"/>
          </w:rPr>
          <w:t>6</w:t>
        </w:r>
        <w:r w:rsidR="00957616">
          <w:rPr>
            <w:bCs/>
            <w:sz w:val="16"/>
            <w:szCs w:val="16"/>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6A4B2" w14:textId="77777777" w:rsidR="00F37324" w:rsidRDefault="00BA5332">
    <w:pPr>
      <w:pStyle w:val="Voettekst"/>
    </w:pPr>
    <w:r w:rsidRPr="0093389B">
      <w:rPr>
        <w:noProof/>
        <w:lang w:eastAsia="nl-NL"/>
      </w:rPr>
      <mc:AlternateContent>
        <mc:Choice Requires="wps">
          <w:drawing>
            <wp:anchor distT="45720" distB="45720" distL="114300" distR="114300" simplePos="0" relativeHeight="251665408" behindDoc="0" locked="0" layoutInCell="1" allowOverlap="1" wp14:anchorId="68D8CE32" wp14:editId="606B4860">
              <wp:simplePos x="0" y="0"/>
              <wp:positionH relativeFrom="page">
                <wp:align>right</wp:align>
              </wp:positionH>
              <wp:positionV relativeFrom="paragraph">
                <wp:posOffset>-340516</wp:posOffset>
              </wp:positionV>
              <wp:extent cx="1648355" cy="243720"/>
              <wp:effectExtent l="0" t="2540" r="6985" b="698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648355" cy="243720"/>
                      </a:xfrm>
                      <a:prstGeom prst="rect">
                        <a:avLst/>
                      </a:prstGeom>
                      <a:solidFill>
                        <a:srgbClr val="FFFFFF"/>
                      </a:solidFill>
                      <a:ln w="9525">
                        <a:noFill/>
                        <a:miter lim="800000"/>
                        <a:headEnd/>
                        <a:tailEnd/>
                      </a:ln>
                    </wps:spPr>
                    <wps:txb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D8CE32" id="_x0000_t202" coordsize="21600,21600" o:spt="202" path="m,l,21600r21600,l21600,xe">
              <v:stroke joinstyle="miter"/>
              <v:path gradientshapeok="t" o:connecttype="rect"/>
            </v:shapetype>
            <v:shape id="Text Box 11" o:spid="_x0000_s1027" type="#_x0000_t202" style="position:absolute;margin-left:78.6pt;margin-top:-26.8pt;width:129.8pt;height:19.2pt;rotation:-90;z-index:251665408;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" stroked="f">
              <v:textbox>
                <w:txbxContent>
                  <w:p w14:paraId="73F730FE" w14:textId="77777777" w:rsidR="00BA5332" w:rsidRPr="007A0E59" w:rsidRDefault="00BA5332" w:rsidP="00BA5332">
                    <w:pPr>
                      <w:rPr>
                        <w:vanish/>
                        <w:sz w:val="16"/>
                        <w:szCs w:val="16"/>
                      </w:rPr>
                    </w:pPr>
                    <w:r w:rsidRPr="007A0E59">
                      <w:rPr>
                        <w:vanish/>
                        <w:sz w:val="16"/>
                        <w:szCs w:val="16"/>
                      </w:rPr>
                      <w:t xml:space="preserve">Sjabloon versie: </w:t>
                    </w:r>
                    <w:r w:rsidRPr="007A0E59">
                      <w:rPr>
                        <w:vanish/>
                        <w:sz w:val="16"/>
                        <w:szCs w:val="16"/>
                      </w:rPr>
                      <w:fldChar w:fldCharType="begin"/>
                    </w:r>
                    <w:r w:rsidRPr="007A0E59">
                      <w:rPr>
                        <w:vanish/>
                        <w:sz w:val="16"/>
                        <w:szCs w:val="16"/>
                      </w:rPr>
                      <w:instrText xml:space="preserve"> REF SjabloonVersie \h  \* MERGEFORMAT </w:instrText>
                    </w:r>
                    <w:r w:rsidRPr="007A0E59">
                      <w:rPr>
                        <w:vanish/>
                        <w:sz w:val="16"/>
                        <w:szCs w:val="16"/>
                      </w:rPr>
                    </w:r>
                    <w:r w:rsidRPr="007A0E59">
                      <w:rPr>
                        <w:vanish/>
                        <w:sz w:val="16"/>
                        <w:szCs w:val="16"/>
                      </w:rPr>
                      <w:fldChar w:fldCharType="separate"/>
                    </w:r>
                    <w:r w:rsidR="00A206DD">
                      <w:rPr>
                        <w:b/>
                        <w:bCs/>
                        <w:vanish/>
                        <w:sz w:val="16"/>
                        <w:szCs w:val="16"/>
                      </w:rPr>
                      <w:t>Fout! Verwijzingsbron niet gevonden.</w:t>
                    </w:r>
                    <w:r w:rsidRPr="007A0E59">
                      <w:rPr>
                        <w:vanish/>
                        <w:sz w:val="16"/>
                        <w:szCs w:val="16"/>
                      </w:rPr>
                      <w:fldChar w:fldCharType="end"/>
                    </w: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8C3129" w14:textId="77777777" w:rsidR="005479E6" w:rsidRDefault="005479E6" w:rsidP="008A2B7E">
      <w:pPr>
        <w:spacing w:after="0" w:line="240" w:lineRule="auto"/>
      </w:pPr>
      <w:r>
        <w:separator/>
      </w:r>
    </w:p>
  </w:footnote>
  <w:footnote w:type="continuationSeparator" w:id="0">
    <w:p w14:paraId="0FCF5652" w14:textId="77777777" w:rsidR="005479E6" w:rsidRDefault="005479E6" w:rsidP="008A2B7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68926" w14:textId="77777777" w:rsidR="00B11207" w:rsidRPr="006E5651" w:rsidRDefault="006E5651" w:rsidP="006E5651">
    <w:pPr>
      <w:pStyle w:val="Koptekst"/>
    </w:pPr>
    <w:r>
      <w:rPr>
        <w:noProof/>
        <w:lang w:eastAsia="nl-NL"/>
      </w:rPr>
      <w:drawing>
        <wp:anchor distT="0" distB="0" distL="114300" distR="114300" simplePos="0" relativeHeight="251667456" behindDoc="0" locked="0" layoutInCell="1" allowOverlap="1" wp14:anchorId="64C090F6" wp14:editId="4A862148">
          <wp:simplePos x="0" y="0"/>
          <wp:positionH relativeFrom="margin">
            <wp:posOffset>3552825</wp:posOffset>
          </wp:positionH>
          <wp:positionV relativeFrom="paragraph">
            <wp:posOffset>-114935</wp:posOffset>
          </wp:positionV>
          <wp:extent cx="2211070" cy="371475"/>
          <wp:effectExtent l="0" t="0" r="0" b="9525"/>
          <wp:wrapNone/>
          <wp:docPr id="14" name="Afbeelding 1" descr="Logo kleur"/>
          <wp:cNvGraphicFramePr/>
          <a:graphic xmlns:a="http://schemas.openxmlformats.org/drawingml/2006/main">
            <a:graphicData uri="http://schemas.openxmlformats.org/drawingml/2006/picture">
              <pic:pic xmlns:pic="http://schemas.openxmlformats.org/drawingml/2006/picture">
                <pic:nvPicPr>
                  <pic:cNvPr id="3" name="Afbeelding 3" descr="Logo kleur"/>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211070" cy="3714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152B62"/>
    <w:multiLevelType w:val="hybridMultilevel"/>
    <w:tmpl w:val="2D36EC0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03681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homas Sprong">
    <w15:presenceInfo w15:providerId="AD" w15:userId="S::spth@roc-teraa.nl::9a937c58-b754-4b08-b56e-551a08aeb7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attachedTemplate r:id="rId1"/>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206DD"/>
    <w:rsid w:val="000008AB"/>
    <w:rsid w:val="00012A55"/>
    <w:rsid w:val="000170CE"/>
    <w:rsid w:val="0004495B"/>
    <w:rsid w:val="000521F3"/>
    <w:rsid w:val="000534B2"/>
    <w:rsid w:val="00054F7C"/>
    <w:rsid w:val="000607B0"/>
    <w:rsid w:val="00072806"/>
    <w:rsid w:val="00085EDD"/>
    <w:rsid w:val="00086198"/>
    <w:rsid w:val="000A2F0A"/>
    <w:rsid w:val="000B5AFD"/>
    <w:rsid w:val="000B7ED6"/>
    <w:rsid w:val="000C50C3"/>
    <w:rsid w:val="0010454A"/>
    <w:rsid w:val="00121DD5"/>
    <w:rsid w:val="0012351B"/>
    <w:rsid w:val="001502A4"/>
    <w:rsid w:val="00153E88"/>
    <w:rsid w:val="0015660E"/>
    <w:rsid w:val="0015692D"/>
    <w:rsid w:val="00183F75"/>
    <w:rsid w:val="00190D75"/>
    <w:rsid w:val="001A6A48"/>
    <w:rsid w:val="001A79BC"/>
    <w:rsid w:val="001B5082"/>
    <w:rsid w:val="001C5E44"/>
    <w:rsid w:val="001E45D8"/>
    <w:rsid w:val="00221DD0"/>
    <w:rsid w:val="00231720"/>
    <w:rsid w:val="002421F8"/>
    <w:rsid w:val="002463CA"/>
    <w:rsid w:val="00287F7B"/>
    <w:rsid w:val="002B3977"/>
    <w:rsid w:val="002C12F2"/>
    <w:rsid w:val="002C6CA9"/>
    <w:rsid w:val="002F12AB"/>
    <w:rsid w:val="00302DD0"/>
    <w:rsid w:val="00370158"/>
    <w:rsid w:val="00382452"/>
    <w:rsid w:val="00396B66"/>
    <w:rsid w:val="003A2EE7"/>
    <w:rsid w:val="003D0335"/>
    <w:rsid w:val="003D74EA"/>
    <w:rsid w:val="003E1D29"/>
    <w:rsid w:val="00426018"/>
    <w:rsid w:val="004347D3"/>
    <w:rsid w:val="00436361"/>
    <w:rsid w:val="00453A11"/>
    <w:rsid w:val="00464DA2"/>
    <w:rsid w:val="0046505E"/>
    <w:rsid w:val="0046597C"/>
    <w:rsid w:val="004669F7"/>
    <w:rsid w:val="00467C2A"/>
    <w:rsid w:val="00491D11"/>
    <w:rsid w:val="004A32EF"/>
    <w:rsid w:val="004B0D95"/>
    <w:rsid w:val="004C582F"/>
    <w:rsid w:val="004D20EB"/>
    <w:rsid w:val="004E1CF4"/>
    <w:rsid w:val="00517AB2"/>
    <w:rsid w:val="00530F5B"/>
    <w:rsid w:val="005479E6"/>
    <w:rsid w:val="00577C71"/>
    <w:rsid w:val="0058383B"/>
    <w:rsid w:val="0058638E"/>
    <w:rsid w:val="005A66D9"/>
    <w:rsid w:val="005B37DF"/>
    <w:rsid w:val="005C1EC3"/>
    <w:rsid w:val="005D0910"/>
    <w:rsid w:val="005D18F4"/>
    <w:rsid w:val="005D4E24"/>
    <w:rsid w:val="005F4875"/>
    <w:rsid w:val="006309A9"/>
    <w:rsid w:val="006351D7"/>
    <w:rsid w:val="006642D3"/>
    <w:rsid w:val="00664B01"/>
    <w:rsid w:val="00670495"/>
    <w:rsid w:val="006924DE"/>
    <w:rsid w:val="0069447D"/>
    <w:rsid w:val="006A2A88"/>
    <w:rsid w:val="006A6819"/>
    <w:rsid w:val="006D6969"/>
    <w:rsid w:val="006E1B27"/>
    <w:rsid w:val="006E4393"/>
    <w:rsid w:val="006E5651"/>
    <w:rsid w:val="006E7ACA"/>
    <w:rsid w:val="006F365B"/>
    <w:rsid w:val="00704456"/>
    <w:rsid w:val="0071476C"/>
    <w:rsid w:val="007241EA"/>
    <w:rsid w:val="007408C1"/>
    <w:rsid w:val="00741E0E"/>
    <w:rsid w:val="0076561E"/>
    <w:rsid w:val="007657B8"/>
    <w:rsid w:val="007739E7"/>
    <w:rsid w:val="007910D0"/>
    <w:rsid w:val="00792ED6"/>
    <w:rsid w:val="00793C80"/>
    <w:rsid w:val="007A0E59"/>
    <w:rsid w:val="007B70C2"/>
    <w:rsid w:val="007C1CE4"/>
    <w:rsid w:val="007C5455"/>
    <w:rsid w:val="007F4FA8"/>
    <w:rsid w:val="008020C6"/>
    <w:rsid w:val="008156EF"/>
    <w:rsid w:val="00823B30"/>
    <w:rsid w:val="0082701D"/>
    <w:rsid w:val="008478EC"/>
    <w:rsid w:val="0085287A"/>
    <w:rsid w:val="00887BB0"/>
    <w:rsid w:val="00896809"/>
    <w:rsid w:val="008A2B7E"/>
    <w:rsid w:val="008A5308"/>
    <w:rsid w:val="008A796A"/>
    <w:rsid w:val="008B5123"/>
    <w:rsid w:val="008D71BC"/>
    <w:rsid w:val="008E2CF0"/>
    <w:rsid w:val="008E7EBD"/>
    <w:rsid w:val="009008D8"/>
    <w:rsid w:val="009059A5"/>
    <w:rsid w:val="00907F82"/>
    <w:rsid w:val="00912FF7"/>
    <w:rsid w:val="00920E32"/>
    <w:rsid w:val="00925984"/>
    <w:rsid w:val="00931345"/>
    <w:rsid w:val="0093389B"/>
    <w:rsid w:val="0094509D"/>
    <w:rsid w:val="009500EE"/>
    <w:rsid w:val="009539B9"/>
    <w:rsid w:val="0095517A"/>
    <w:rsid w:val="00957616"/>
    <w:rsid w:val="0096379F"/>
    <w:rsid w:val="009656B4"/>
    <w:rsid w:val="009711A9"/>
    <w:rsid w:val="009737B0"/>
    <w:rsid w:val="00975127"/>
    <w:rsid w:val="0098645F"/>
    <w:rsid w:val="009873B1"/>
    <w:rsid w:val="009948AA"/>
    <w:rsid w:val="0099662C"/>
    <w:rsid w:val="00996DDF"/>
    <w:rsid w:val="009A5FC7"/>
    <w:rsid w:val="009B011E"/>
    <w:rsid w:val="009D7294"/>
    <w:rsid w:val="009E553C"/>
    <w:rsid w:val="009F41A2"/>
    <w:rsid w:val="00A12187"/>
    <w:rsid w:val="00A1425B"/>
    <w:rsid w:val="00A14792"/>
    <w:rsid w:val="00A206DD"/>
    <w:rsid w:val="00A2435F"/>
    <w:rsid w:val="00A33438"/>
    <w:rsid w:val="00A342D6"/>
    <w:rsid w:val="00A50A4E"/>
    <w:rsid w:val="00A63F83"/>
    <w:rsid w:val="00A73A84"/>
    <w:rsid w:val="00A826E9"/>
    <w:rsid w:val="00A855DD"/>
    <w:rsid w:val="00A96680"/>
    <w:rsid w:val="00AB3046"/>
    <w:rsid w:val="00AC0040"/>
    <w:rsid w:val="00AD0A54"/>
    <w:rsid w:val="00AE23A0"/>
    <w:rsid w:val="00AF55D5"/>
    <w:rsid w:val="00B11207"/>
    <w:rsid w:val="00B202A4"/>
    <w:rsid w:val="00B21442"/>
    <w:rsid w:val="00B21A57"/>
    <w:rsid w:val="00B27DF9"/>
    <w:rsid w:val="00B41C41"/>
    <w:rsid w:val="00B4325C"/>
    <w:rsid w:val="00B4551B"/>
    <w:rsid w:val="00B843E3"/>
    <w:rsid w:val="00BA3CC7"/>
    <w:rsid w:val="00BA5332"/>
    <w:rsid w:val="00BB5D6D"/>
    <w:rsid w:val="00BE2E03"/>
    <w:rsid w:val="00BE6A77"/>
    <w:rsid w:val="00BF585F"/>
    <w:rsid w:val="00C03604"/>
    <w:rsid w:val="00C11737"/>
    <w:rsid w:val="00C174AB"/>
    <w:rsid w:val="00C20C0A"/>
    <w:rsid w:val="00C27281"/>
    <w:rsid w:val="00C50A53"/>
    <w:rsid w:val="00C54405"/>
    <w:rsid w:val="00C64A63"/>
    <w:rsid w:val="00C6710D"/>
    <w:rsid w:val="00C72A17"/>
    <w:rsid w:val="00C73B29"/>
    <w:rsid w:val="00C852B8"/>
    <w:rsid w:val="00CB1014"/>
    <w:rsid w:val="00CD14C2"/>
    <w:rsid w:val="00CD1DD0"/>
    <w:rsid w:val="00CD2AA9"/>
    <w:rsid w:val="00CD31D4"/>
    <w:rsid w:val="00CD7B24"/>
    <w:rsid w:val="00D73541"/>
    <w:rsid w:val="00D73DBF"/>
    <w:rsid w:val="00D84A64"/>
    <w:rsid w:val="00D92460"/>
    <w:rsid w:val="00DA3967"/>
    <w:rsid w:val="00DB2E3B"/>
    <w:rsid w:val="00DC10FC"/>
    <w:rsid w:val="00DC2182"/>
    <w:rsid w:val="00DC7160"/>
    <w:rsid w:val="00DE103D"/>
    <w:rsid w:val="00DF4D03"/>
    <w:rsid w:val="00E0464C"/>
    <w:rsid w:val="00E10D74"/>
    <w:rsid w:val="00E13067"/>
    <w:rsid w:val="00E46FDC"/>
    <w:rsid w:val="00E60B5D"/>
    <w:rsid w:val="00E61C6D"/>
    <w:rsid w:val="00E70E72"/>
    <w:rsid w:val="00E72841"/>
    <w:rsid w:val="00E7326A"/>
    <w:rsid w:val="00E84A1F"/>
    <w:rsid w:val="00EA0647"/>
    <w:rsid w:val="00EB3DAA"/>
    <w:rsid w:val="00EC7DE3"/>
    <w:rsid w:val="00ED044F"/>
    <w:rsid w:val="00ED3604"/>
    <w:rsid w:val="00EE716B"/>
    <w:rsid w:val="00F029CB"/>
    <w:rsid w:val="00F100CC"/>
    <w:rsid w:val="00F37324"/>
    <w:rsid w:val="00F5094E"/>
    <w:rsid w:val="00F9359B"/>
    <w:rsid w:val="00F943DC"/>
    <w:rsid w:val="00FA340A"/>
    <w:rsid w:val="00FA7E3F"/>
    <w:rsid w:val="00FB5B75"/>
    <w:rsid w:val="00FC27D5"/>
    <w:rsid w:val="00FD107C"/>
    <w:rsid w:val="00FE795E"/>
    <w:rsid w:val="00FF77AC"/>
    <w:rsid w:val="2181B4EE"/>
    <w:rsid w:val="353FA783"/>
    <w:rsid w:val="3F81E3B7"/>
    <w:rsid w:val="413ADB12"/>
    <w:rsid w:val="594107B4"/>
    <w:rsid w:val="5E032A33"/>
    <w:rsid w:val="6BA278AD"/>
    <w:rsid w:val="6CBC15E5"/>
    <w:rsid w:val="75303296"/>
    <w:rsid w:val="7945970D"/>
    <w:rsid w:val="7A3CB56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B5B214"/>
  <w15:chartTrackingRefBased/>
  <w15:docId w15:val="{39267126-A776-4F9F-98CB-4E4134D5F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467C2A"/>
  </w:style>
  <w:style w:type="paragraph" w:styleId="Kop1">
    <w:name w:val="heading 1"/>
    <w:basedOn w:val="Standaard"/>
    <w:next w:val="Standaard"/>
    <w:link w:val="Kop1Char"/>
    <w:uiPriority w:val="9"/>
    <w:qFormat/>
    <w:rsid w:val="008A2B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E7326A"/>
    <w:pPr>
      <w:keepNext/>
      <w:keepLines/>
      <w:spacing w:before="26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1B508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A2B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A2B7E"/>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A2B7E"/>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A2B7E"/>
    <w:rPr>
      <w:rFonts w:eastAsiaTheme="minorEastAsia"/>
      <w:color w:val="5A5A5A" w:themeColor="text1" w:themeTint="A5"/>
      <w:spacing w:val="15"/>
    </w:rPr>
  </w:style>
  <w:style w:type="paragraph" w:styleId="Geenafstand">
    <w:name w:val="No Spacing"/>
    <w:uiPriority w:val="1"/>
    <w:qFormat/>
    <w:rsid w:val="008A2B7E"/>
    <w:pPr>
      <w:spacing w:after="0" w:line="240" w:lineRule="auto"/>
    </w:pPr>
  </w:style>
  <w:style w:type="paragraph" w:styleId="Koptekst">
    <w:name w:val="header"/>
    <w:basedOn w:val="Standaard"/>
    <w:link w:val="KoptekstChar"/>
    <w:uiPriority w:val="99"/>
    <w:unhideWhenUsed/>
    <w:rsid w:val="008A2B7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A2B7E"/>
  </w:style>
  <w:style w:type="paragraph" w:styleId="Voettekst">
    <w:name w:val="footer"/>
    <w:basedOn w:val="Standaard"/>
    <w:link w:val="VoettekstChar"/>
    <w:uiPriority w:val="99"/>
    <w:unhideWhenUsed/>
    <w:rsid w:val="008A2B7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2B7E"/>
  </w:style>
  <w:style w:type="character" w:customStyle="1" w:styleId="Kop1Char">
    <w:name w:val="Kop 1 Char"/>
    <w:basedOn w:val="Standaardalinea-lettertype"/>
    <w:link w:val="Kop1"/>
    <w:uiPriority w:val="9"/>
    <w:rsid w:val="008A2B7E"/>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8A2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1">
    <w:name w:val="Grid Table 4 Accent 1"/>
    <w:basedOn w:val="Standaardtabel"/>
    <w:uiPriority w:val="49"/>
    <w:rsid w:val="008A2B7E"/>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Inhopg1">
    <w:name w:val="toc 1"/>
    <w:basedOn w:val="Standaard"/>
    <w:next w:val="Standaard"/>
    <w:autoRedefine/>
    <w:uiPriority w:val="39"/>
    <w:unhideWhenUsed/>
    <w:rsid w:val="008A2B7E"/>
    <w:pPr>
      <w:spacing w:after="100"/>
    </w:pPr>
  </w:style>
  <w:style w:type="character" w:styleId="Hyperlink">
    <w:name w:val="Hyperlink"/>
    <w:basedOn w:val="Standaardalinea-lettertype"/>
    <w:uiPriority w:val="99"/>
    <w:unhideWhenUsed/>
    <w:rsid w:val="008A2B7E"/>
    <w:rPr>
      <w:color w:val="0563C1" w:themeColor="hyperlink"/>
      <w:u w:val="single"/>
    </w:rPr>
  </w:style>
  <w:style w:type="paragraph" w:customStyle="1" w:styleId="Header1inhoudsopave">
    <w:name w:val="Header 1 (inhoudsopave)"/>
    <w:basedOn w:val="Geenafstand"/>
    <w:next w:val="Standaard"/>
    <w:link w:val="Header1inhoudsopaveChar"/>
    <w:qFormat/>
    <w:rsid w:val="008A2B7E"/>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E7326A"/>
    <w:rPr>
      <w:rFonts w:asciiTheme="majorHAnsi" w:eastAsiaTheme="majorEastAsia" w:hAnsiTheme="majorHAnsi" w:cstheme="majorBidi"/>
      <w:color w:val="2F5496" w:themeColor="accent1" w:themeShade="BF"/>
      <w:sz w:val="26"/>
      <w:szCs w:val="26"/>
    </w:rPr>
  </w:style>
  <w:style w:type="character" w:customStyle="1" w:styleId="Header1inhoudsopaveChar">
    <w:name w:val="Header 1 (inhoudsopave) Char"/>
    <w:basedOn w:val="Kop1Char"/>
    <w:link w:val="Header1inhoudsopave"/>
    <w:rsid w:val="008A2B7E"/>
    <w:rPr>
      <w:rFonts w:asciiTheme="majorHAnsi" w:eastAsiaTheme="majorEastAsia" w:hAnsiTheme="majorHAnsi" w:cstheme="majorBidi"/>
      <w:color w:val="2F5496" w:themeColor="accent1" w:themeShade="BF"/>
      <w:sz w:val="32"/>
      <w:szCs w:val="32"/>
    </w:rPr>
  </w:style>
  <w:style w:type="paragraph" w:styleId="Inhopg2">
    <w:name w:val="toc 2"/>
    <w:basedOn w:val="Standaard"/>
    <w:next w:val="Standaard"/>
    <w:autoRedefine/>
    <w:uiPriority w:val="39"/>
    <w:unhideWhenUsed/>
    <w:rsid w:val="003A2EE7"/>
    <w:pPr>
      <w:spacing w:after="100"/>
      <w:ind w:left="220"/>
    </w:pPr>
  </w:style>
  <w:style w:type="paragraph" w:styleId="Ballontekst">
    <w:name w:val="Balloon Text"/>
    <w:basedOn w:val="Standaard"/>
    <w:link w:val="BallontekstChar"/>
    <w:uiPriority w:val="99"/>
    <w:semiHidden/>
    <w:unhideWhenUsed/>
    <w:rsid w:val="009F41A2"/>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F41A2"/>
    <w:rPr>
      <w:rFonts w:ascii="Segoe UI" w:hAnsi="Segoe UI" w:cs="Segoe UI"/>
      <w:sz w:val="18"/>
      <w:szCs w:val="18"/>
    </w:rPr>
  </w:style>
  <w:style w:type="character" w:styleId="Tekstvantijdelijkeaanduiding">
    <w:name w:val="Placeholder Text"/>
    <w:basedOn w:val="Standaardalinea-lettertype"/>
    <w:uiPriority w:val="99"/>
    <w:semiHidden/>
    <w:rsid w:val="00A342D6"/>
    <w:rPr>
      <w:color w:val="808080"/>
    </w:rPr>
  </w:style>
  <w:style w:type="table" w:styleId="Rastertabel4-Accent5">
    <w:name w:val="Grid Table 4 Accent 5"/>
    <w:basedOn w:val="Standaardtabel"/>
    <w:uiPriority w:val="49"/>
    <w:rsid w:val="0010454A"/>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Bijschrift">
    <w:name w:val="caption"/>
    <w:basedOn w:val="Standaard"/>
    <w:next w:val="Standaard"/>
    <w:uiPriority w:val="35"/>
    <w:unhideWhenUsed/>
    <w:qFormat/>
    <w:rsid w:val="00370158"/>
    <w:pPr>
      <w:spacing w:after="200" w:line="240" w:lineRule="auto"/>
    </w:pPr>
    <w:rPr>
      <w:i/>
      <w:iCs/>
      <w:color w:val="44546A" w:themeColor="text2"/>
      <w:sz w:val="18"/>
      <w:szCs w:val="18"/>
    </w:rPr>
  </w:style>
  <w:style w:type="character" w:customStyle="1" w:styleId="Kop3Char">
    <w:name w:val="Kop 3 Char"/>
    <w:basedOn w:val="Standaardalinea-lettertype"/>
    <w:link w:val="Kop3"/>
    <w:uiPriority w:val="9"/>
    <w:rsid w:val="001B5082"/>
    <w:rPr>
      <w:rFonts w:asciiTheme="majorHAnsi" w:eastAsiaTheme="majorEastAsia" w:hAnsiTheme="majorHAnsi" w:cstheme="majorBidi"/>
      <w:color w:val="1F3763" w:themeColor="accent1" w:themeShade="7F"/>
      <w:sz w:val="24"/>
      <w:szCs w:val="24"/>
    </w:rPr>
  </w:style>
  <w:style w:type="paragraph" w:styleId="Lijstalinea">
    <w:name w:val="List Paragraph"/>
    <w:basedOn w:val="Standaard"/>
    <w:uiPriority w:val="34"/>
    <w:qFormat/>
    <w:rsid w:val="001B5082"/>
    <w:pPr>
      <w:ind w:left="720"/>
      <w:contextualSpacing/>
    </w:pPr>
  </w:style>
  <w:style w:type="paragraph" w:styleId="Inhopg3">
    <w:name w:val="toc 3"/>
    <w:basedOn w:val="Standaard"/>
    <w:next w:val="Standaard"/>
    <w:autoRedefine/>
    <w:uiPriority w:val="39"/>
    <w:unhideWhenUsed/>
    <w:rsid w:val="008156EF"/>
    <w:pPr>
      <w:spacing w:after="100"/>
      <w:ind w:left="440"/>
    </w:pPr>
  </w:style>
  <w:style w:type="paragraph" w:styleId="Lijstmetafbeeldingen">
    <w:name w:val="table of figures"/>
    <w:basedOn w:val="Standaard"/>
    <w:next w:val="Standaard"/>
    <w:uiPriority w:val="99"/>
    <w:unhideWhenUsed/>
    <w:rsid w:val="00086198"/>
    <w:pPr>
      <w:spacing w:after="0"/>
    </w:pPr>
  </w:style>
  <w:style w:type="table" w:styleId="Lijsttabel4">
    <w:name w:val="List Table 4"/>
    <w:basedOn w:val="Standaardtabel"/>
    <w:uiPriority w:val="49"/>
    <w:rsid w:val="009008D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PLinfo">
    <w:name w:val="SPL_info"/>
    <w:basedOn w:val="Standaard"/>
    <w:link w:val="SPLinfoChar"/>
    <w:qFormat/>
    <w:rsid w:val="006E5651"/>
    <w:rPr>
      <w:i/>
    </w:rPr>
  </w:style>
  <w:style w:type="character" w:customStyle="1" w:styleId="SPLinfoChar">
    <w:name w:val="SPL_info Char"/>
    <w:basedOn w:val="Standaardalinea-lettertype"/>
    <w:link w:val="SPLinfo"/>
    <w:rsid w:val="006E5651"/>
    <w:rPr>
      <w:i/>
    </w:rPr>
  </w:style>
  <w:style w:type="character" w:styleId="Verwijzingopmerking">
    <w:name w:val="annotation reference"/>
    <w:basedOn w:val="Standaardalinea-lettertype"/>
    <w:uiPriority w:val="99"/>
    <w:semiHidden/>
    <w:unhideWhenUsed/>
    <w:rsid w:val="007C5455"/>
    <w:rPr>
      <w:sz w:val="16"/>
      <w:szCs w:val="16"/>
    </w:rPr>
  </w:style>
  <w:style w:type="paragraph" w:styleId="Tekstopmerking">
    <w:name w:val="annotation text"/>
    <w:basedOn w:val="Standaard"/>
    <w:link w:val="TekstopmerkingChar"/>
    <w:uiPriority w:val="99"/>
    <w:unhideWhenUsed/>
    <w:rsid w:val="007C5455"/>
    <w:pPr>
      <w:spacing w:line="240" w:lineRule="auto"/>
    </w:pPr>
    <w:rPr>
      <w:sz w:val="20"/>
      <w:szCs w:val="20"/>
    </w:rPr>
  </w:style>
  <w:style w:type="character" w:customStyle="1" w:styleId="TekstopmerkingChar">
    <w:name w:val="Tekst opmerking Char"/>
    <w:basedOn w:val="Standaardalinea-lettertype"/>
    <w:link w:val="Tekstopmerking"/>
    <w:uiPriority w:val="99"/>
    <w:rsid w:val="007C5455"/>
    <w:rPr>
      <w:sz w:val="20"/>
      <w:szCs w:val="20"/>
    </w:rPr>
  </w:style>
  <w:style w:type="paragraph" w:styleId="Onderwerpvanopmerking">
    <w:name w:val="annotation subject"/>
    <w:basedOn w:val="Tekstopmerking"/>
    <w:next w:val="Tekstopmerking"/>
    <w:link w:val="OnderwerpvanopmerkingChar"/>
    <w:uiPriority w:val="99"/>
    <w:semiHidden/>
    <w:unhideWhenUsed/>
    <w:rsid w:val="007C5455"/>
    <w:rPr>
      <w:b/>
      <w:bCs/>
    </w:rPr>
  </w:style>
  <w:style w:type="character" w:customStyle="1" w:styleId="OnderwerpvanopmerkingChar">
    <w:name w:val="Onderwerp van opmerking Char"/>
    <w:basedOn w:val="TekstopmerkingChar"/>
    <w:link w:val="Onderwerpvanopmerking"/>
    <w:uiPriority w:val="99"/>
    <w:semiHidden/>
    <w:rsid w:val="007C5455"/>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512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footer" Target="footer1.xml"/><Relationship Id="rId27"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Koerhuis\AppData\Local\Microsoft\Windows\INetCache\IE\LVIUBKT6\B1-K1-W3_FO_Functioneel%20Ontwerp.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D8EE46FC1AE40799AB588340F426461"/>
        <w:category>
          <w:name w:val="Algemeen"/>
          <w:gallery w:val="placeholder"/>
        </w:category>
        <w:types>
          <w:type w:val="bbPlcHdr"/>
        </w:types>
        <w:behaviors>
          <w:behavior w:val="content"/>
        </w:behaviors>
        <w:guid w:val="{2D658DA5-FDBC-49C7-9D4C-1DF29D305AB6}"/>
      </w:docPartPr>
      <w:docPartBody>
        <w:p w:rsidR="00CA6F11" w:rsidRDefault="006D6969">
          <w:pPr>
            <w:pStyle w:val="ED8EE46FC1AE40799AB588340F426461"/>
          </w:pPr>
          <w:r w:rsidRPr="00F16661">
            <w:rPr>
              <w:rStyle w:val="Tekstvantijdelijkeaanduiding"/>
            </w:rPr>
            <w:t>Click or tap here to enter text.</w:t>
          </w:r>
        </w:p>
      </w:docPartBody>
    </w:docPart>
    <w:docPart>
      <w:docPartPr>
        <w:name w:val="D24759476B65484E92973D48CAE44812"/>
        <w:category>
          <w:name w:val="Algemeen"/>
          <w:gallery w:val="placeholder"/>
        </w:category>
        <w:types>
          <w:type w:val="bbPlcHdr"/>
        </w:types>
        <w:behaviors>
          <w:behavior w:val="content"/>
        </w:behaviors>
        <w:guid w:val="{2F577C03-F6E2-4BF2-ABE6-4537BE197874}"/>
      </w:docPartPr>
      <w:docPartBody>
        <w:p w:rsidR="00CA6F11" w:rsidRDefault="006D6969">
          <w:pPr>
            <w:pStyle w:val="D24759476B65484E92973D48CAE44812"/>
          </w:pPr>
          <w:r w:rsidRPr="0093389B">
            <w:rPr>
              <w:rStyle w:val="Tekstvantijdelijkeaanduiding"/>
              <w:lang w:val="en-US"/>
            </w:rPr>
            <w:t>Click or tap here to enter text.</w:t>
          </w:r>
        </w:p>
      </w:docPartBody>
    </w:docPart>
    <w:docPart>
      <w:docPartPr>
        <w:name w:val="C32E1727DBE040CA8A7DD4FE1C915193"/>
        <w:category>
          <w:name w:val="Algemeen"/>
          <w:gallery w:val="placeholder"/>
        </w:category>
        <w:types>
          <w:type w:val="bbPlcHdr"/>
        </w:types>
        <w:behaviors>
          <w:behavior w:val="content"/>
        </w:behaviors>
        <w:guid w:val="{77B81D84-4752-4D03-B767-900F5349C5B7}"/>
      </w:docPartPr>
      <w:docPartBody>
        <w:p w:rsidR="00CA6F11" w:rsidRDefault="006D6969">
          <w:pPr>
            <w:pStyle w:val="C32E1727DBE040CA8A7DD4FE1C915193"/>
          </w:pPr>
          <w:r w:rsidRPr="0093389B">
            <w:rPr>
              <w:rStyle w:val="Tekstvantijdelijkeaanduiding"/>
              <w:lang w:val="en-US"/>
            </w:rPr>
            <w:t>Click or tap here to enter text.</w:t>
          </w:r>
        </w:p>
      </w:docPartBody>
    </w:docPart>
    <w:docPart>
      <w:docPartPr>
        <w:name w:val="F6C62256EF104C7F8C1E1E49E231F946"/>
        <w:category>
          <w:name w:val="Algemeen"/>
          <w:gallery w:val="placeholder"/>
        </w:category>
        <w:types>
          <w:type w:val="bbPlcHdr"/>
        </w:types>
        <w:behaviors>
          <w:behavior w:val="content"/>
        </w:behaviors>
        <w:guid w:val="{0FC068FA-71E8-4C41-988D-AFE902C8A30D}"/>
      </w:docPartPr>
      <w:docPartBody>
        <w:p w:rsidR="00CA6F11" w:rsidRDefault="006D6969">
          <w:pPr>
            <w:pStyle w:val="F6C62256EF104C7F8C1E1E49E231F946"/>
          </w:pPr>
          <w:r w:rsidRPr="0093389B">
            <w:rPr>
              <w:rStyle w:val="Tekstvantijdelijkeaanduiding"/>
              <w:lang w:val="en-US"/>
            </w:rPr>
            <w:t>Click or tap here to enter text.</w:t>
          </w:r>
        </w:p>
      </w:docPartBody>
    </w:docPart>
    <w:docPart>
      <w:docPartPr>
        <w:name w:val="16B3CD3BF5264447924EB2AAF3F399F0"/>
        <w:category>
          <w:name w:val="Algemeen"/>
          <w:gallery w:val="placeholder"/>
        </w:category>
        <w:types>
          <w:type w:val="bbPlcHdr"/>
        </w:types>
        <w:behaviors>
          <w:behavior w:val="content"/>
        </w:behaviors>
        <w:guid w:val="{D1D4515B-FC35-4806-95C1-F2DD71E6CCD1}"/>
      </w:docPartPr>
      <w:docPartBody>
        <w:p w:rsidR="00CA6F11" w:rsidRDefault="006D6969" w:rsidP="006D6969">
          <w:pPr>
            <w:pStyle w:val="16B3CD3BF5264447924EB2AAF3F399F0"/>
          </w:pPr>
          <w:r w:rsidRPr="0093389B">
            <w:rPr>
              <w:rStyle w:val="Tekstvantijdelijkeaanduiding"/>
              <w:lang w:val="en-US"/>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6969"/>
    <w:rsid w:val="00121027"/>
    <w:rsid w:val="002506CC"/>
    <w:rsid w:val="00377B68"/>
    <w:rsid w:val="0040110B"/>
    <w:rsid w:val="006D6969"/>
    <w:rsid w:val="00CA6F1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D6969"/>
    <w:rPr>
      <w:color w:val="808080"/>
    </w:rPr>
  </w:style>
  <w:style w:type="paragraph" w:customStyle="1" w:styleId="ED8EE46FC1AE40799AB588340F426461">
    <w:name w:val="ED8EE46FC1AE40799AB588340F426461"/>
  </w:style>
  <w:style w:type="paragraph" w:customStyle="1" w:styleId="D24759476B65484E92973D48CAE44812">
    <w:name w:val="D24759476B65484E92973D48CAE44812"/>
  </w:style>
  <w:style w:type="paragraph" w:customStyle="1" w:styleId="C32E1727DBE040CA8A7DD4FE1C915193">
    <w:name w:val="C32E1727DBE040CA8A7DD4FE1C915193"/>
  </w:style>
  <w:style w:type="paragraph" w:customStyle="1" w:styleId="F6C62256EF104C7F8C1E1E49E231F946">
    <w:name w:val="F6C62256EF104C7F8C1E1E49E231F946"/>
  </w:style>
  <w:style w:type="paragraph" w:customStyle="1" w:styleId="16B3CD3BF5264447924EB2AAF3F399F0">
    <w:name w:val="16B3CD3BF5264447924EB2AAF3F399F0"/>
    <w:rsid w:val="006D6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0f0894e7-2260-43aa-9df2-6a5be027ca3e"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D60657656A02B4B841E1CE938EF868A" ma:contentTypeVersion="3" ma:contentTypeDescription="Een nieuw document maken." ma:contentTypeScope="" ma:versionID="957d0b30ab63deb44f712e15bd398e60">
  <xsd:schema xmlns:xsd="http://www.w3.org/2001/XMLSchema" xmlns:xs="http://www.w3.org/2001/XMLSchema" xmlns:p="http://schemas.microsoft.com/office/2006/metadata/properties" xmlns:ns2="0f0894e7-2260-43aa-9df2-6a5be027ca3e" targetNamespace="http://schemas.microsoft.com/office/2006/metadata/properties" ma:root="true" ma:fieldsID="0dcd683f02cd69ceb1cca76a842142a0" ns2:_="">
    <xsd:import namespace="0f0894e7-2260-43aa-9df2-6a5be027ca3e"/>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0894e7-2260-43aa-9df2-6a5be027ca3e"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9FF0A5-5B26-4A67-8BBD-DC35EF13A75D}">
  <ds:schemaRefs>
    <ds:schemaRef ds:uri="http://schemas.openxmlformats.org/officeDocument/2006/bibliography"/>
  </ds:schemaRefs>
</ds:datastoreItem>
</file>

<file path=customXml/itemProps2.xml><?xml version="1.0" encoding="utf-8"?>
<ds:datastoreItem xmlns:ds="http://schemas.openxmlformats.org/officeDocument/2006/customXml" ds:itemID="{0A40A84B-351E-4840-98F4-E589742AB4BD}">
  <ds:schemaRefs>
    <ds:schemaRef ds:uri="http://schemas.microsoft.com/sharepoint/v3/contenttype/forms"/>
  </ds:schemaRefs>
</ds:datastoreItem>
</file>

<file path=customXml/itemProps3.xml><?xml version="1.0" encoding="utf-8"?>
<ds:datastoreItem xmlns:ds="http://schemas.openxmlformats.org/officeDocument/2006/customXml" ds:itemID="{7F26A801-F9B6-4CC3-B424-63B0B431BCCF}">
  <ds:schemaRefs>
    <ds:schemaRef ds:uri="http://schemas.microsoft.com/office/2006/metadata/properties"/>
    <ds:schemaRef ds:uri="http://schemas.microsoft.com/office/infopath/2007/PartnerControls"/>
    <ds:schemaRef ds:uri="0f0894e7-2260-43aa-9df2-6a5be027ca3e"/>
  </ds:schemaRefs>
</ds:datastoreItem>
</file>

<file path=customXml/itemProps4.xml><?xml version="1.0" encoding="utf-8"?>
<ds:datastoreItem xmlns:ds="http://schemas.openxmlformats.org/officeDocument/2006/customXml" ds:itemID="{9675C73B-0D9D-41BB-982A-E3031E5B0B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0894e7-2260-43aa-9df2-6a5be027ca3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B1-K1-W3_FO_Functioneel Ontwerp.dotx</Template>
  <TotalTime>0</TotalTime>
  <Pages>8</Pages>
  <Words>781</Words>
  <Characters>4301</Characters>
  <Application>Microsoft Office Word</Application>
  <DocSecurity>0</DocSecurity>
  <Lines>35</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Irma Koerhuis</dc:creator>
  <cp:keywords/>
  <dc:description/>
  <cp:lastModifiedBy>Senne Manders</cp:lastModifiedBy>
  <cp:revision>3</cp:revision>
  <cp:lastPrinted>2018-09-01T10:46:00Z</cp:lastPrinted>
  <dcterms:created xsi:type="dcterms:W3CDTF">2022-05-24T07:05:00Z</dcterms:created>
  <dcterms:modified xsi:type="dcterms:W3CDTF">2022-05-24T07:11:00Z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0x010100AD60657656A02B4B841E1CE938EF868A</vt:lpwstr>
  </property>
  <property fmtid="{D5CDD505-2E9C-101B-9397-08002B2CF9AE}" pid="3" name="Tags">
    <vt:lpwstr/>
  </property>
</Properties>
</file>